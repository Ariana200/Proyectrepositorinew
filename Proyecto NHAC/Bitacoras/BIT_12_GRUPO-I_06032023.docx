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657103" w:rsidRPr="009C66F3" w:rsidTr="00134B65">
        <w:tc>
          <w:tcPr>
            <w:tcW w:w="9356" w:type="dxa"/>
            <w:gridSpan w:val="6"/>
            <w:shd w:val="clear" w:color="auto" w:fill="A6A6A6"/>
            <w:vAlign w:val="center"/>
          </w:tcPr>
          <w:p w:rsidR="00657103" w:rsidRPr="009C66F3" w:rsidRDefault="00657103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657103" w:rsidRPr="009C66F3" w:rsidRDefault="00657103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t>0n</w:t>
            </w:r>
          </w:p>
        </w:tc>
      </w:tr>
      <w:tr w:rsidR="00657103" w:rsidRPr="009C66F3" w:rsidTr="00134B65">
        <w:tc>
          <w:tcPr>
            <w:tcW w:w="2552" w:type="dxa"/>
            <w:shd w:val="clear" w:color="auto" w:fill="D9D9D9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:rsidR="00657103" w:rsidRPr="00657103" w:rsidRDefault="00657103" w:rsidP="00134B65">
            <w:pPr>
              <w:rPr>
                <w:rFonts w:ascii="Arial" w:hAnsi="Arial" w:cs="Arial"/>
                <w:i/>
                <w:lang w:val="es-EC"/>
              </w:rPr>
            </w:pPr>
            <w:r>
              <w:rPr>
                <w:rFonts w:ascii="Arial" w:hAnsi="Arial" w:cs="Arial"/>
                <w:i/>
              </w:rPr>
              <w:t>Revisión del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657103">
              <w:rPr>
                <w:rFonts w:ascii="Arial" w:hAnsi="Arial" w:cs="Arial"/>
                <w:i/>
              </w:rPr>
              <w:t>avance 7 del proyecto grupal</w:t>
            </w:r>
          </w:p>
        </w:tc>
      </w:tr>
      <w:tr w:rsidR="00657103" w:rsidRPr="009C66F3" w:rsidTr="00134B65">
        <w:tc>
          <w:tcPr>
            <w:tcW w:w="2552" w:type="dxa"/>
            <w:shd w:val="clear" w:color="auto" w:fill="D9D9D9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657103" w:rsidRPr="009C66F3" w:rsidTr="00134B65">
        <w:tc>
          <w:tcPr>
            <w:tcW w:w="2552" w:type="dxa"/>
            <w:shd w:val="clear" w:color="auto" w:fill="D9D9D9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:rsidR="00657103" w:rsidRDefault="0065710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9C66F3">
              <w:rPr>
                <w:rFonts w:ascii="Arial" w:hAnsi="Arial" w:cs="Arial"/>
                <w:i/>
              </w:rPr>
              <w:t>Mendez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Vega </w:t>
            </w:r>
          </w:p>
          <w:p w:rsidR="00657103" w:rsidRDefault="0065710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Carlos Manuel Briones Zambrano</w:t>
            </w:r>
          </w:p>
          <w:p w:rsidR="00657103" w:rsidRDefault="0065710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Cristhian Andres Pachay Arregui </w:t>
            </w:r>
          </w:p>
          <w:p w:rsidR="00657103" w:rsidRDefault="0065710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proofErr w:type="spellStart"/>
            <w:r w:rsidRPr="009C66F3">
              <w:rPr>
                <w:rFonts w:ascii="Arial" w:hAnsi="Arial" w:cs="Arial"/>
                <w:i/>
              </w:rPr>
              <w:t>Nira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Melany Holguín Bonilla</w:t>
            </w:r>
          </w:p>
          <w:p w:rsidR="00657103" w:rsidRDefault="0065710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9C66F3">
              <w:rPr>
                <w:rFonts w:ascii="Arial" w:hAnsi="Arial" w:cs="Arial"/>
                <w:i/>
              </w:rPr>
              <w:t>Ceme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Bonilla</w:t>
            </w:r>
          </w:p>
          <w:p w:rsidR="00657103" w:rsidRPr="009C66F3" w:rsidRDefault="0065710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Ariana Michelle Cabezas Macias</w:t>
            </w:r>
          </w:p>
        </w:tc>
      </w:tr>
      <w:tr w:rsidR="00657103" w:rsidRPr="009C66F3" w:rsidTr="00134B65">
        <w:tc>
          <w:tcPr>
            <w:tcW w:w="2552" w:type="dxa"/>
            <w:shd w:val="clear" w:color="auto" w:fill="D9D9D9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</w:t>
            </w:r>
            <w:r>
              <w:rPr>
                <w:rFonts w:ascii="Arial" w:hAnsi="Arial" w:cs="Arial"/>
                <w:i/>
              </w:rPr>
              <w:t>8</w:t>
            </w:r>
            <w:r>
              <w:rPr>
                <w:rFonts w:ascii="Arial" w:hAnsi="Arial" w:cs="Arial"/>
                <w:i/>
              </w:rPr>
              <w:t>/</w:t>
            </w:r>
            <w:r w:rsidR="00916157">
              <w:rPr>
                <w:rFonts w:ascii="Arial" w:hAnsi="Arial" w:cs="Arial"/>
                <w:i/>
              </w:rPr>
              <w:t>0</w:t>
            </w:r>
            <w:r>
              <w:rPr>
                <w:rFonts w:ascii="Arial" w:hAnsi="Arial" w:cs="Arial"/>
                <w:i/>
              </w:rPr>
              <w:t>’</w:t>
            </w:r>
            <w:r w:rsidR="00003F33"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>/2023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i/>
                <w:iCs/>
              </w:rPr>
            </w:pPr>
            <w:r w:rsidRPr="009C66F3">
              <w:rPr>
                <w:rFonts w:ascii="Arial" w:hAnsi="Arial" w:cs="Arial"/>
                <w:i/>
                <w:iCs/>
              </w:rPr>
              <w:t>20:00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21:00</w:t>
            </w:r>
          </w:p>
        </w:tc>
      </w:tr>
      <w:tr w:rsidR="00657103" w:rsidRPr="009C66F3" w:rsidTr="00134B65">
        <w:tc>
          <w:tcPr>
            <w:tcW w:w="2552" w:type="dxa"/>
            <w:shd w:val="clear" w:color="auto" w:fill="D9D9D9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Plataforma Zoom</w:t>
            </w:r>
          </w:p>
        </w:tc>
      </w:tr>
      <w:tr w:rsidR="00657103" w:rsidRPr="009C66F3" w:rsidTr="00134B65">
        <w:tc>
          <w:tcPr>
            <w:tcW w:w="2552" w:type="dxa"/>
            <w:shd w:val="clear" w:color="auto" w:fill="D9D9D9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Parrales, F. (2022). DOCUMENTO DE DISEÑO DETALLADO DE SOFTWAR</w:t>
            </w:r>
            <w:r>
              <w:rPr>
                <w:rFonts w:ascii="Arial" w:hAnsi="Arial" w:cs="Arial"/>
                <w:i/>
              </w:rPr>
              <w:t>E</w:t>
            </w:r>
            <w:r w:rsidRPr="00E25AE4">
              <w:rPr>
                <w:rFonts w:ascii="Arial" w:hAnsi="Arial" w:cs="Arial"/>
                <w:i/>
              </w:rPr>
              <w:t xml:space="preserve">. Recuperado de </w:t>
            </w:r>
            <w:hyperlink r:id="rId8" w:history="1">
              <w:r w:rsidRPr="00F84156">
                <w:rPr>
                  <w:rStyle w:val="Hipervnculo"/>
                  <w:rFonts w:ascii="Arial" w:hAnsi="Arial" w:cs="Arial"/>
                  <w:i/>
                </w:rPr>
                <w:t>https://ugye-my.sharepoint.com/:w:/g/personal/franklin_parralesb_ug_edu_ec/EZb-LkUDx7FLqd5jMadiYkQBdq8ah4hmLE4kz7qoF5m5zA?e=ZTdCE0</w:t>
              </w:r>
            </w:hyperlink>
          </w:p>
        </w:tc>
      </w:tr>
    </w:tbl>
    <w:p w:rsidR="00657103" w:rsidRPr="00FB1F9B" w:rsidRDefault="00657103" w:rsidP="00657103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657103" w:rsidRPr="007B5F67" w:rsidTr="00134B65">
        <w:tc>
          <w:tcPr>
            <w:tcW w:w="9923" w:type="dxa"/>
            <w:gridSpan w:val="3"/>
            <w:shd w:val="clear" w:color="auto" w:fill="A6A6A6"/>
          </w:tcPr>
          <w:p w:rsidR="00657103" w:rsidRPr="007B5F67" w:rsidRDefault="00657103" w:rsidP="00134B65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657103" w:rsidRPr="007B5F67" w:rsidTr="00134B65">
        <w:tc>
          <w:tcPr>
            <w:tcW w:w="3340" w:type="dxa"/>
            <w:shd w:val="clear" w:color="auto" w:fill="D9D9D9"/>
          </w:tcPr>
          <w:p w:rsidR="00657103" w:rsidRPr="007B5F67" w:rsidRDefault="00657103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:rsidR="00657103" w:rsidRPr="007B5F67" w:rsidRDefault="00657103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:rsidR="00657103" w:rsidRPr="007B5F67" w:rsidRDefault="00657103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657103" w:rsidRPr="007B5F67" w:rsidTr="00134B65">
        <w:tc>
          <w:tcPr>
            <w:tcW w:w="3340" w:type="dxa"/>
          </w:tcPr>
          <w:p w:rsidR="00657103" w:rsidRPr="001B2A73" w:rsidRDefault="00657103" w:rsidP="00134B65">
            <w:pPr>
              <w:rPr>
                <w:rFonts w:ascii="Arial" w:hAnsi="Arial" w:cs="Arial"/>
                <w:i/>
                <w:color w:val="0000FF"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  <w:tc>
          <w:tcPr>
            <w:tcW w:w="3181" w:type="dxa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Líder</w:t>
            </w:r>
          </w:p>
        </w:tc>
        <w:tc>
          <w:tcPr>
            <w:tcW w:w="3402" w:type="dxa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</w:tr>
      <w:tr w:rsidR="00657103" w:rsidRPr="007B5F67" w:rsidTr="00134B65">
        <w:trPr>
          <w:trHeight w:val="663"/>
        </w:trPr>
        <w:tc>
          <w:tcPr>
            <w:tcW w:w="3340" w:type="dxa"/>
          </w:tcPr>
          <w:p w:rsidR="00657103" w:rsidRPr="00FA1E80" w:rsidRDefault="00657103" w:rsidP="00134B65">
            <w:pPr>
              <w:spacing w:after="0"/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  <w:tc>
          <w:tcPr>
            <w:tcW w:w="3181" w:type="dxa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657103" w:rsidRPr="007B5F67" w:rsidRDefault="0065710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</w:tr>
      <w:tr w:rsidR="00657103" w:rsidRPr="007B5F67" w:rsidTr="00134B65">
        <w:tc>
          <w:tcPr>
            <w:tcW w:w="3340" w:type="dxa"/>
          </w:tcPr>
          <w:p w:rsidR="00657103" w:rsidRPr="00FA1E80" w:rsidRDefault="0065710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  <w:tc>
          <w:tcPr>
            <w:tcW w:w="3181" w:type="dxa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657103" w:rsidRPr="007B5F67" w:rsidRDefault="0065710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</w:tr>
      <w:tr w:rsidR="00657103" w:rsidRPr="007B5F67" w:rsidTr="00134B65">
        <w:tc>
          <w:tcPr>
            <w:tcW w:w="3340" w:type="dxa"/>
          </w:tcPr>
          <w:p w:rsidR="00657103" w:rsidRPr="00FA1E80" w:rsidRDefault="00657103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  <w:tc>
          <w:tcPr>
            <w:tcW w:w="3181" w:type="dxa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657103" w:rsidRPr="007B5F67" w:rsidRDefault="00657103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</w:tr>
      <w:tr w:rsidR="00657103" w:rsidRPr="007B5F67" w:rsidTr="00134B65">
        <w:tc>
          <w:tcPr>
            <w:tcW w:w="3340" w:type="dxa"/>
          </w:tcPr>
          <w:p w:rsidR="00657103" w:rsidRPr="00FA1E80" w:rsidRDefault="0065710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  <w:tc>
          <w:tcPr>
            <w:tcW w:w="3181" w:type="dxa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657103" w:rsidRPr="007B5F67" w:rsidRDefault="0065710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</w:tr>
      <w:tr w:rsidR="00657103" w:rsidRPr="007B5F67" w:rsidTr="00134B65">
        <w:tc>
          <w:tcPr>
            <w:tcW w:w="3340" w:type="dxa"/>
          </w:tcPr>
          <w:p w:rsidR="00657103" w:rsidRPr="00FA1E80" w:rsidRDefault="0065710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  <w:tc>
          <w:tcPr>
            <w:tcW w:w="3181" w:type="dxa"/>
          </w:tcPr>
          <w:p w:rsidR="00657103" w:rsidRPr="009C66F3" w:rsidRDefault="0065710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657103" w:rsidRPr="007B5F67" w:rsidRDefault="0065710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</w:tr>
    </w:tbl>
    <w:p w:rsidR="00657103" w:rsidRDefault="00657103" w:rsidP="00657103">
      <w:pPr>
        <w:rPr>
          <w:rFonts w:ascii="Arial" w:hAnsi="Arial" w:cs="Arial"/>
          <w:b/>
          <w:sz w:val="24"/>
        </w:rPr>
      </w:pPr>
    </w:p>
    <w:p w:rsidR="00657103" w:rsidRDefault="00657103" w:rsidP="00657103">
      <w:pPr>
        <w:rPr>
          <w:rFonts w:ascii="Arial" w:hAnsi="Arial" w:cs="Arial"/>
          <w:b/>
          <w:sz w:val="24"/>
        </w:rPr>
      </w:pPr>
    </w:p>
    <w:p w:rsidR="00657103" w:rsidRDefault="00657103" w:rsidP="00657103">
      <w:pPr>
        <w:rPr>
          <w:rFonts w:ascii="Arial" w:hAnsi="Arial" w:cs="Arial"/>
          <w:b/>
          <w:sz w:val="24"/>
        </w:rPr>
      </w:pPr>
    </w:p>
    <w:p w:rsidR="00657103" w:rsidRPr="00FB1F9B" w:rsidRDefault="00657103" w:rsidP="00657103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57103" w:rsidRPr="007B5F67" w:rsidTr="00134B65">
        <w:tc>
          <w:tcPr>
            <w:tcW w:w="9923" w:type="dxa"/>
            <w:shd w:val="clear" w:color="auto" w:fill="D9D9D9"/>
          </w:tcPr>
          <w:p w:rsidR="00657103" w:rsidRPr="007B5F67" w:rsidRDefault="00657103" w:rsidP="00134B6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 TRATADOS</w:t>
            </w:r>
          </w:p>
        </w:tc>
      </w:tr>
    </w:tbl>
    <w:p w:rsidR="00657103" w:rsidRDefault="00657103" w:rsidP="00657103">
      <w:pPr>
        <w:pStyle w:val="Textoindependiente"/>
        <w:rPr>
          <w:rFonts w:ascii="Arial" w:hAnsi="Arial" w:cs="Arial"/>
          <w:i/>
          <w:color w:val="0000FF"/>
        </w:rPr>
      </w:pPr>
    </w:p>
    <w:p w:rsidR="00657103" w:rsidRDefault="00657103" w:rsidP="0073446A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>Revisar la Tarea 12: Semana 11 - Desarrollo de Proyecto</w:t>
      </w:r>
    </w:p>
    <w:p w:rsidR="00657103" w:rsidRPr="00657103" w:rsidRDefault="00657103" w:rsidP="0073446A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 xml:space="preserve">Revisar </w:t>
      </w:r>
      <w:r>
        <w:rPr>
          <w:rFonts w:ascii="Arial" w:hAnsi="Arial" w:cs="Arial"/>
          <w:i/>
        </w:rPr>
        <w:t xml:space="preserve">la </w:t>
      </w:r>
      <w:r w:rsidRPr="00657103">
        <w:rPr>
          <w:rFonts w:ascii="Arial" w:hAnsi="Arial" w:cs="Arial"/>
          <w:i/>
        </w:rPr>
        <w:t>política de mantenimiento de</w:t>
      </w:r>
      <w:r>
        <w:rPr>
          <w:rFonts w:ascii="Arial" w:hAnsi="Arial" w:cs="Arial"/>
          <w:i/>
        </w:rPr>
        <w:t>l</w:t>
      </w:r>
      <w:r w:rsidRPr="00657103">
        <w:rPr>
          <w:rFonts w:ascii="Arial" w:hAnsi="Arial" w:cs="Arial"/>
          <w:i/>
        </w:rPr>
        <w:t xml:space="preserve"> proyecto.</w:t>
      </w:r>
    </w:p>
    <w:p w:rsidR="00657103" w:rsidRPr="000666CB" w:rsidRDefault="00657103" w:rsidP="00657103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Revisar</w:t>
      </w:r>
      <w:r w:rsidRPr="000666C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l</w:t>
      </w:r>
      <w:r w:rsidRPr="00657103">
        <w:rPr>
          <w:rFonts w:ascii="Arial" w:hAnsi="Arial" w:cs="Arial"/>
          <w:i/>
        </w:rPr>
        <w:t xml:space="preserve">a entrega </w:t>
      </w:r>
      <w:r>
        <w:rPr>
          <w:rFonts w:ascii="Arial" w:hAnsi="Arial" w:cs="Arial"/>
          <w:i/>
        </w:rPr>
        <w:t xml:space="preserve">que </w:t>
      </w:r>
      <w:r w:rsidRPr="00657103">
        <w:rPr>
          <w:rFonts w:ascii="Arial" w:hAnsi="Arial" w:cs="Arial"/>
          <w:i/>
        </w:rPr>
        <w:t>deberá contener el código comentado</w:t>
      </w:r>
      <w:r w:rsidRPr="000666CB">
        <w:rPr>
          <w:rFonts w:ascii="Arial" w:hAnsi="Arial" w:cs="Arial"/>
          <w:i/>
        </w:rPr>
        <w:t>.</w:t>
      </w:r>
    </w:p>
    <w:p w:rsidR="00657103" w:rsidRPr="009A6C86" w:rsidRDefault="00657103" w:rsidP="00657103">
      <w:pPr>
        <w:pStyle w:val="Textoindependiente"/>
        <w:numPr>
          <w:ilvl w:val="0"/>
          <w:numId w:val="6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i/>
        </w:rPr>
        <w:t>Revisar</w:t>
      </w:r>
      <w:r w:rsidRPr="009A6C86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las </w:t>
      </w:r>
      <w:r w:rsidRPr="009A6C86">
        <w:rPr>
          <w:rFonts w:ascii="Arial" w:hAnsi="Arial" w:cs="Arial"/>
          <w:i/>
        </w:rPr>
        <w:t>instrucciones sobre como abrir el proyecto.</w:t>
      </w:r>
    </w:p>
    <w:p w:rsidR="00657103" w:rsidRPr="009A6C86" w:rsidRDefault="00657103" w:rsidP="00657103">
      <w:pPr>
        <w:pStyle w:val="Textoindependiente"/>
        <w:rPr>
          <w:rFonts w:ascii="Arial" w:hAnsi="Arial" w:cs="Arial"/>
          <w:b/>
          <w:color w:val="000000"/>
        </w:rPr>
      </w:pPr>
      <w:r w:rsidRPr="009A6C86">
        <w:rPr>
          <w:rFonts w:ascii="Arial" w:hAnsi="Arial" w:cs="Arial"/>
          <w:b/>
          <w:color w:val="000000"/>
        </w:rPr>
        <w:t>LISTA DE ACCIONES</w:t>
      </w:r>
    </w:p>
    <w:p w:rsidR="00657103" w:rsidRPr="009A6C86" w:rsidRDefault="00657103" w:rsidP="00657103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Corregir</w:t>
      </w:r>
      <w:r w:rsidRPr="009A6C86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l</w:t>
      </w:r>
      <w:r w:rsidRPr="00657103">
        <w:rPr>
          <w:rFonts w:ascii="Arial" w:hAnsi="Arial" w:cs="Arial"/>
          <w:i/>
        </w:rPr>
        <w:t>a entrega deberá contener el código comentado</w:t>
      </w:r>
      <w:r w:rsidRPr="009A6C86">
        <w:rPr>
          <w:rFonts w:ascii="Arial" w:hAnsi="Arial" w:cs="Arial"/>
          <w:i/>
        </w:rPr>
        <w:t>.</w:t>
      </w:r>
    </w:p>
    <w:p w:rsidR="00657103" w:rsidRDefault="00657103" w:rsidP="00AA6C26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>Corregir la política de mantenimiento del proyecto.</w:t>
      </w:r>
    </w:p>
    <w:p w:rsidR="00657103" w:rsidRPr="00657103" w:rsidRDefault="00657103" w:rsidP="00AA6C26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>Corregir la documentación zip del proyecto.</w:t>
      </w:r>
    </w:p>
    <w:p w:rsidR="00657103" w:rsidRPr="009A6C86" w:rsidRDefault="00657103" w:rsidP="00657103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Corregir las </w:t>
      </w:r>
      <w:r w:rsidRPr="009A6C86">
        <w:rPr>
          <w:rFonts w:ascii="Arial" w:hAnsi="Arial" w:cs="Arial"/>
          <w:i/>
        </w:rPr>
        <w:t>instrucciones sobre como abrir el proyecto.</w:t>
      </w:r>
    </w:p>
    <w:p w:rsidR="00657103" w:rsidRDefault="00657103" w:rsidP="0065710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:rsidR="00657103" w:rsidRDefault="00657103" w:rsidP="0065710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4017302" cy="2137144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3-06 at 23.30.2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548" cy="21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03" w:rsidRDefault="00657103" w:rsidP="0065710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4040372" cy="206152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3-07 at 09.39.4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92" cy="20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03" w:rsidRDefault="00657103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:rsidR="00FA04C8" w:rsidRDefault="00FA04C8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FA04C8" w:rsidRPr="009C66F3" w:rsidTr="00134B65">
        <w:tc>
          <w:tcPr>
            <w:tcW w:w="9356" w:type="dxa"/>
            <w:gridSpan w:val="6"/>
            <w:shd w:val="clear" w:color="auto" w:fill="A6A6A6"/>
            <w:vAlign w:val="center"/>
          </w:tcPr>
          <w:p w:rsidR="00FA04C8" w:rsidRPr="009C66F3" w:rsidRDefault="00FA04C8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lastRenderedPageBreak/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A04C8" w:rsidRPr="009C66F3" w:rsidRDefault="00FA04C8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t>0n</w:t>
            </w:r>
          </w:p>
        </w:tc>
      </w:tr>
      <w:tr w:rsidR="00FA04C8" w:rsidRPr="009C66F3" w:rsidTr="00134B65">
        <w:tc>
          <w:tcPr>
            <w:tcW w:w="2552" w:type="dxa"/>
            <w:shd w:val="clear" w:color="auto" w:fill="D9D9D9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:rsidR="00FA04C8" w:rsidRPr="00657103" w:rsidRDefault="00FA04C8" w:rsidP="00134B65">
            <w:pPr>
              <w:rPr>
                <w:rFonts w:ascii="Arial" w:hAnsi="Arial" w:cs="Arial"/>
                <w:i/>
                <w:lang w:val="es-EC"/>
              </w:rPr>
            </w:pPr>
            <w:r>
              <w:rPr>
                <w:rFonts w:ascii="Arial" w:hAnsi="Arial" w:cs="Arial"/>
                <w:i/>
              </w:rPr>
              <w:t>Revisión de</w:t>
            </w:r>
            <w:r>
              <w:rPr>
                <w:rFonts w:ascii="Arial" w:hAnsi="Arial" w:cs="Arial"/>
                <w:i/>
              </w:rPr>
              <w:t xml:space="preserve"> la entrega del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657103">
              <w:rPr>
                <w:rFonts w:ascii="Arial" w:hAnsi="Arial" w:cs="Arial"/>
                <w:i/>
              </w:rPr>
              <w:t>avance 7 del proyecto grupal</w:t>
            </w:r>
          </w:p>
        </w:tc>
      </w:tr>
      <w:tr w:rsidR="00FA04C8" w:rsidRPr="009C66F3" w:rsidTr="00134B65">
        <w:tc>
          <w:tcPr>
            <w:tcW w:w="2552" w:type="dxa"/>
            <w:shd w:val="clear" w:color="auto" w:fill="D9D9D9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FA04C8" w:rsidRPr="009C66F3" w:rsidTr="00134B65">
        <w:tc>
          <w:tcPr>
            <w:tcW w:w="2552" w:type="dxa"/>
            <w:shd w:val="clear" w:color="auto" w:fill="D9D9D9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:rsidR="00FA04C8" w:rsidRDefault="00FA04C8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9C66F3">
              <w:rPr>
                <w:rFonts w:ascii="Arial" w:hAnsi="Arial" w:cs="Arial"/>
                <w:i/>
              </w:rPr>
              <w:t>Mendez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Vega </w:t>
            </w:r>
          </w:p>
          <w:p w:rsidR="00FA04C8" w:rsidRDefault="00FA04C8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Carlos Manuel Briones Zambrano</w:t>
            </w:r>
          </w:p>
          <w:p w:rsidR="00FA04C8" w:rsidRDefault="00FA04C8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Cristhian Andres Pachay Arregui </w:t>
            </w:r>
          </w:p>
          <w:p w:rsidR="00FA04C8" w:rsidRDefault="00FA04C8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proofErr w:type="spellStart"/>
            <w:r w:rsidRPr="009C66F3">
              <w:rPr>
                <w:rFonts w:ascii="Arial" w:hAnsi="Arial" w:cs="Arial"/>
                <w:i/>
              </w:rPr>
              <w:t>Nira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Melany Holguín Bonilla</w:t>
            </w:r>
          </w:p>
          <w:p w:rsidR="00FA04C8" w:rsidRDefault="00FA04C8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9C66F3">
              <w:rPr>
                <w:rFonts w:ascii="Arial" w:hAnsi="Arial" w:cs="Arial"/>
                <w:i/>
              </w:rPr>
              <w:t>Ceme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Bonilla</w:t>
            </w:r>
          </w:p>
          <w:p w:rsidR="00FA04C8" w:rsidRPr="009C66F3" w:rsidRDefault="00FA04C8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Ariana Michelle Cabezas Macias</w:t>
            </w:r>
          </w:p>
        </w:tc>
      </w:tr>
      <w:tr w:rsidR="00FA04C8" w:rsidRPr="009C66F3" w:rsidTr="00134B65">
        <w:tc>
          <w:tcPr>
            <w:tcW w:w="2552" w:type="dxa"/>
            <w:shd w:val="clear" w:color="auto" w:fill="D9D9D9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20</w:t>
            </w:r>
            <w:r>
              <w:rPr>
                <w:rFonts w:ascii="Arial" w:hAnsi="Arial" w:cs="Arial"/>
                <w:i/>
              </w:rPr>
              <w:t>/’</w:t>
            </w:r>
            <w:r w:rsidR="00916157">
              <w:rPr>
                <w:rFonts w:ascii="Arial" w:hAnsi="Arial" w:cs="Arial"/>
                <w:i/>
              </w:rPr>
              <w:t>0</w:t>
            </w:r>
            <w:r w:rsidR="00003F33"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>/2023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19</w:t>
            </w:r>
            <w:r w:rsidRPr="009C66F3">
              <w:rPr>
                <w:rFonts w:ascii="Arial" w:hAnsi="Arial" w:cs="Arial"/>
                <w:i/>
                <w:iCs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>0</w:t>
            </w:r>
            <w:r>
              <w:rPr>
                <w:rFonts w:ascii="Arial" w:hAnsi="Arial" w:cs="Arial"/>
                <w:i/>
              </w:rPr>
              <w:t>:00</w:t>
            </w:r>
          </w:p>
        </w:tc>
      </w:tr>
      <w:tr w:rsidR="00FA04C8" w:rsidRPr="009C66F3" w:rsidTr="00134B65">
        <w:tc>
          <w:tcPr>
            <w:tcW w:w="2552" w:type="dxa"/>
            <w:shd w:val="clear" w:color="auto" w:fill="D9D9D9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Plataforma Zoom</w:t>
            </w:r>
          </w:p>
        </w:tc>
      </w:tr>
      <w:tr w:rsidR="00FA04C8" w:rsidRPr="009C66F3" w:rsidTr="00134B65">
        <w:tc>
          <w:tcPr>
            <w:tcW w:w="2552" w:type="dxa"/>
            <w:shd w:val="clear" w:color="auto" w:fill="D9D9D9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Parrales, F. (2022). DOCUMENTO DE DISEÑO DETALLADO DE SOFTWAR</w:t>
            </w:r>
            <w:r>
              <w:rPr>
                <w:rFonts w:ascii="Arial" w:hAnsi="Arial" w:cs="Arial"/>
                <w:i/>
              </w:rPr>
              <w:t>E</w:t>
            </w:r>
            <w:r w:rsidRPr="00E25AE4">
              <w:rPr>
                <w:rFonts w:ascii="Arial" w:hAnsi="Arial" w:cs="Arial"/>
                <w:i/>
              </w:rPr>
              <w:t xml:space="preserve">. Recuperado de </w:t>
            </w:r>
            <w:hyperlink r:id="rId11" w:history="1">
              <w:r w:rsidRPr="00F84156">
                <w:rPr>
                  <w:rStyle w:val="Hipervnculo"/>
                  <w:rFonts w:ascii="Arial" w:hAnsi="Arial" w:cs="Arial"/>
                  <w:i/>
                </w:rPr>
                <w:t>https://ugye-my.sharepoint.com/:w:/g/personal/franklin_parralesb_ug_edu_ec/EZb-LkUDx7FLqd5jMadiYkQBdq8ah4hmLE4kz7qoF5m5zA?e=ZTdCE0</w:t>
              </w:r>
            </w:hyperlink>
          </w:p>
        </w:tc>
      </w:tr>
    </w:tbl>
    <w:p w:rsidR="00FA04C8" w:rsidRPr="00FB1F9B" w:rsidRDefault="00FA04C8" w:rsidP="00FA04C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FA04C8" w:rsidRPr="007B5F67" w:rsidTr="00134B65">
        <w:tc>
          <w:tcPr>
            <w:tcW w:w="9923" w:type="dxa"/>
            <w:gridSpan w:val="3"/>
            <w:shd w:val="clear" w:color="auto" w:fill="A6A6A6"/>
          </w:tcPr>
          <w:p w:rsidR="00FA04C8" w:rsidRPr="007B5F67" w:rsidRDefault="00FA04C8" w:rsidP="00134B65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FA04C8" w:rsidRPr="007B5F67" w:rsidTr="00134B65">
        <w:tc>
          <w:tcPr>
            <w:tcW w:w="3340" w:type="dxa"/>
            <w:shd w:val="clear" w:color="auto" w:fill="D9D9D9"/>
          </w:tcPr>
          <w:p w:rsidR="00FA04C8" w:rsidRPr="007B5F67" w:rsidRDefault="00FA04C8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:rsidR="00FA04C8" w:rsidRPr="007B5F67" w:rsidRDefault="00FA04C8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:rsidR="00FA04C8" w:rsidRPr="007B5F67" w:rsidRDefault="00FA04C8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04C8" w:rsidRPr="007B5F67" w:rsidTr="00134B65">
        <w:tc>
          <w:tcPr>
            <w:tcW w:w="3340" w:type="dxa"/>
          </w:tcPr>
          <w:p w:rsidR="00FA04C8" w:rsidRPr="001B2A73" w:rsidRDefault="00FA04C8" w:rsidP="00134B65">
            <w:pPr>
              <w:rPr>
                <w:rFonts w:ascii="Arial" w:hAnsi="Arial" w:cs="Arial"/>
                <w:i/>
                <w:color w:val="0000FF"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  <w:tc>
          <w:tcPr>
            <w:tcW w:w="3181" w:type="dxa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Líder</w:t>
            </w:r>
          </w:p>
        </w:tc>
        <w:tc>
          <w:tcPr>
            <w:tcW w:w="3402" w:type="dxa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</w:tr>
      <w:tr w:rsidR="00FA04C8" w:rsidRPr="007B5F67" w:rsidTr="00134B65">
        <w:trPr>
          <w:trHeight w:val="663"/>
        </w:trPr>
        <w:tc>
          <w:tcPr>
            <w:tcW w:w="3340" w:type="dxa"/>
          </w:tcPr>
          <w:p w:rsidR="00FA04C8" w:rsidRPr="00FA1E80" w:rsidRDefault="00FA04C8" w:rsidP="00134B65">
            <w:pPr>
              <w:spacing w:after="0"/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  <w:tc>
          <w:tcPr>
            <w:tcW w:w="3181" w:type="dxa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FA04C8" w:rsidRPr="007B5F67" w:rsidRDefault="00FA04C8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</w:tr>
      <w:tr w:rsidR="00FA04C8" w:rsidRPr="007B5F67" w:rsidTr="00134B65">
        <w:tc>
          <w:tcPr>
            <w:tcW w:w="3340" w:type="dxa"/>
          </w:tcPr>
          <w:p w:rsidR="00FA04C8" w:rsidRPr="00FA1E80" w:rsidRDefault="00FA04C8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  <w:tc>
          <w:tcPr>
            <w:tcW w:w="3181" w:type="dxa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FA04C8" w:rsidRPr="007B5F67" w:rsidRDefault="00FA04C8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</w:tr>
      <w:tr w:rsidR="00FA04C8" w:rsidRPr="007B5F67" w:rsidTr="00134B65">
        <w:tc>
          <w:tcPr>
            <w:tcW w:w="3340" w:type="dxa"/>
          </w:tcPr>
          <w:p w:rsidR="00FA04C8" w:rsidRPr="00FA1E80" w:rsidRDefault="00FA04C8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  <w:tc>
          <w:tcPr>
            <w:tcW w:w="3181" w:type="dxa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FA04C8" w:rsidRPr="007B5F67" w:rsidRDefault="00FA04C8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</w:tr>
      <w:tr w:rsidR="00FA04C8" w:rsidRPr="007B5F67" w:rsidTr="00134B65">
        <w:tc>
          <w:tcPr>
            <w:tcW w:w="3340" w:type="dxa"/>
          </w:tcPr>
          <w:p w:rsidR="00FA04C8" w:rsidRPr="00FA1E80" w:rsidRDefault="00FA04C8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  <w:tc>
          <w:tcPr>
            <w:tcW w:w="3181" w:type="dxa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FA04C8" w:rsidRPr="007B5F67" w:rsidRDefault="00FA04C8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</w:tr>
      <w:tr w:rsidR="00FA04C8" w:rsidRPr="007B5F67" w:rsidTr="00134B65">
        <w:tc>
          <w:tcPr>
            <w:tcW w:w="3340" w:type="dxa"/>
          </w:tcPr>
          <w:p w:rsidR="00FA04C8" w:rsidRPr="00FA1E80" w:rsidRDefault="00FA04C8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  <w:tc>
          <w:tcPr>
            <w:tcW w:w="3181" w:type="dxa"/>
          </w:tcPr>
          <w:p w:rsidR="00FA04C8" w:rsidRPr="009C66F3" w:rsidRDefault="00FA04C8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FA04C8" w:rsidRPr="007B5F67" w:rsidRDefault="00FA04C8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</w:tr>
    </w:tbl>
    <w:p w:rsidR="00FA04C8" w:rsidRDefault="00FA04C8" w:rsidP="00FA04C8">
      <w:pPr>
        <w:rPr>
          <w:rFonts w:ascii="Arial" w:hAnsi="Arial" w:cs="Arial"/>
          <w:b/>
          <w:sz w:val="24"/>
        </w:rPr>
      </w:pPr>
    </w:p>
    <w:p w:rsidR="00FA04C8" w:rsidRDefault="00FA04C8" w:rsidP="00FA04C8">
      <w:pPr>
        <w:rPr>
          <w:rFonts w:ascii="Arial" w:hAnsi="Arial" w:cs="Arial"/>
          <w:b/>
          <w:sz w:val="24"/>
        </w:rPr>
      </w:pPr>
    </w:p>
    <w:p w:rsidR="00FA04C8" w:rsidRDefault="00FA04C8" w:rsidP="00FA04C8">
      <w:pPr>
        <w:rPr>
          <w:rFonts w:ascii="Arial" w:hAnsi="Arial" w:cs="Arial"/>
          <w:b/>
          <w:sz w:val="24"/>
        </w:rPr>
      </w:pPr>
    </w:p>
    <w:p w:rsidR="00FA04C8" w:rsidRPr="00FB1F9B" w:rsidRDefault="00FA04C8" w:rsidP="00FA04C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A04C8" w:rsidRPr="007B5F67" w:rsidTr="00134B65">
        <w:tc>
          <w:tcPr>
            <w:tcW w:w="9923" w:type="dxa"/>
            <w:shd w:val="clear" w:color="auto" w:fill="D9D9D9"/>
          </w:tcPr>
          <w:p w:rsidR="00FA04C8" w:rsidRPr="007B5F67" w:rsidRDefault="00FA04C8" w:rsidP="00134B6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 TRATADOS</w:t>
            </w:r>
          </w:p>
        </w:tc>
      </w:tr>
    </w:tbl>
    <w:p w:rsidR="00FA04C8" w:rsidRDefault="00FA04C8" w:rsidP="00FA04C8">
      <w:pPr>
        <w:pStyle w:val="Textoindependiente"/>
        <w:rPr>
          <w:rFonts w:ascii="Arial" w:hAnsi="Arial" w:cs="Arial"/>
          <w:i/>
          <w:color w:val="0000FF"/>
        </w:rPr>
      </w:pPr>
    </w:p>
    <w:p w:rsidR="00FA04C8" w:rsidRDefault="00FA04C8" w:rsidP="00FA04C8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>Revisar la Tarea 12: Semana 11 - Desarrollo de Proyecto</w:t>
      </w:r>
    </w:p>
    <w:p w:rsidR="00FA04C8" w:rsidRPr="00FA04C8" w:rsidRDefault="00FA04C8" w:rsidP="00FA04C8">
      <w:pPr>
        <w:pStyle w:val="Prrafodelista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Revisar el</w:t>
      </w:r>
      <w:r w:rsidRPr="00FA04C8">
        <w:rPr>
          <w:rFonts w:ascii="Arial" w:hAnsi="Arial" w:cs="Arial"/>
          <w:i/>
        </w:rPr>
        <w:t xml:space="preserve"> .zip o el link GitHub de</w:t>
      </w:r>
      <w:r>
        <w:rPr>
          <w:rFonts w:ascii="Arial" w:hAnsi="Arial" w:cs="Arial"/>
          <w:i/>
        </w:rPr>
        <w:t>l</w:t>
      </w:r>
      <w:r w:rsidRPr="00FA04C8">
        <w:rPr>
          <w:rFonts w:ascii="Arial" w:hAnsi="Arial" w:cs="Arial"/>
          <w:i/>
        </w:rPr>
        <w:t xml:space="preserve"> proyecto grupal como entrega de la tarea.</w:t>
      </w:r>
    </w:p>
    <w:p w:rsidR="00FA04C8" w:rsidRPr="00FA04C8" w:rsidRDefault="00FA04C8" w:rsidP="00FA04C8">
      <w:pPr>
        <w:pStyle w:val="Prrafodelista"/>
        <w:numPr>
          <w:ilvl w:val="0"/>
          <w:numId w:val="6"/>
        </w:numPr>
        <w:rPr>
          <w:rFonts w:ascii="Arial" w:hAnsi="Arial" w:cs="Arial"/>
          <w:i/>
        </w:rPr>
      </w:pPr>
      <w:r w:rsidRPr="00FA04C8">
        <w:rPr>
          <w:rFonts w:ascii="Arial" w:hAnsi="Arial" w:cs="Arial"/>
          <w:i/>
        </w:rPr>
        <w:t xml:space="preserve">Revisar </w:t>
      </w:r>
      <w:r>
        <w:rPr>
          <w:rFonts w:ascii="Arial" w:hAnsi="Arial" w:cs="Arial"/>
          <w:i/>
        </w:rPr>
        <w:t>e i</w:t>
      </w:r>
      <w:r w:rsidRPr="00FA04C8">
        <w:rPr>
          <w:rFonts w:ascii="Arial" w:hAnsi="Arial" w:cs="Arial"/>
          <w:i/>
        </w:rPr>
        <w:t>ncluid la política de mantenimiento de vuestro proyecto.</w:t>
      </w:r>
    </w:p>
    <w:p w:rsidR="00FA04C8" w:rsidRPr="00FA04C8" w:rsidRDefault="00FA04C8" w:rsidP="0051612C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 w:rsidRPr="00FA04C8">
        <w:rPr>
          <w:rFonts w:ascii="Arial" w:hAnsi="Arial" w:cs="Arial"/>
          <w:i/>
        </w:rPr>
        <w:t>Revisar la entrega que deberá contener el código comentado.</w:t>
      </w:r>
    </w:p>
    <w:p w:rsidR="00FA04C8" w:rsidRPr="00FA04C8" w:rsidRDefault="00FA04C8" w:rsidP="00FA04C8">
      <w:pPr>
        <w:pStyle w:val="Prrafodelista"/>
        <w:numPr>
          <w:ilvl w:val="0"/>
          <w:numId w:val="6"/>
        </w:numPr>
        <w:rPr>
          <w:rFonts w:ascii="Arial" w:hAnsi="Arial" w:cs="Arial"/>
          <w:i/>
        </w:rPr>
      </w:pPr>
      <w:r w:rsidRPr="00FA04C8">
        <w:rPr>
          <w:rFonts w:ascii="Arial" w:hAnsi="Arial" w:cs="Arial"/>
          <w:i/>
        </w:rPr>
        <w:t>Revisar las instrucciones detalladas sobre como abrir vuestro proyecto sobre el IDE que hayáis seleccionado.</w:t>
      </w:r>
    </w:p>
    <w:p w:rsidR="00FA04C8" w:rsidRPr="009A6C86" w:rsidRDefault="00FA04C8" w:rsidP="00FA04C8">
      <w:pPr>
        <w:pStyle w:val="Textoindependiente"/>
        <w:rPr>
          <w:rFonts w:ascii="Arial" w:hAnsi="Arial" w:cs="Arial"/>
          <w:b/>
          <w:color w:val="000000"/>
        </w:rPr>
      </w:pPr>
      <w:r w:rsidRPr="009A6C86">
        <w:rPr>
          <w:rFonts w:ascii="Arial" w:hAnsi="Arial" w:cs="Arial"/>
          <w:b/>
          <w:color w:val="000000"/>
        </w:rPr>
        <w:t>LISTA DE ACCIONES</w:t>
      </w:r>
    </w:p>
    <w:p w:rsidR="00FA04C8" w:rsidRPr="00FA04C8" w:rsidRDefault="00FA04C8" w:rsidP="00FA04C8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 w:rsidRPr="00FA04C8">
        <w:rPr>
          <w:rFonts w:ascii="Arial" w:hAnsi="Arial" w:cs="Arial"/>
          <w:i/>
        </w:rPr>
        <w:t>Corregir</w:t>
      </w:r>
      <w:r w:rsidRPr="00FA04C8">
        <w:rPr>
          <w:rFonts w:ascii="Arial" w:hAnsi="Arial" w:cs="Arial"/>
          <w:i/>
        </w:rPr>
        <w:t xml:space="preserve"> el .zip o el link GitHub del proyecto grupal como entrega de la tarea.</w:t>
      </w:r>
    </w:p>
    <w:p w:rsidR="00FA04C8" w:rsidRPr="00FA04C8" w:rsidRDefault="00FA04C8" w:rsidP="00FA04C8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 w:rsidRPr="00FA04C8">
        <w:rPr>
          <w:rFonts w:ascii="Arial" w:hAnsi="Arial" w:cs="Arial"/>
          <w:i/>
        </w:rPr>
        <w:t xml:space="preserve">Corregir </w:t>
      </w:r>
      <w:r w:rsidRPr="00FA04C8">
        <w:rPr>
          <w:rFonts w:ascii="Arial" w:hAnsi="Arial" w:cs="Arial"/>
          <w:i/>
        </w:rPr>
        <w:t>la política de mantenimiento de vuestro proyecto.</w:t>
      </w:r>
    </w:p>
    <w:p w:rsidR="00FA04C8" w:rsidRPr="00FA04C8" w:rsidRDefault="00FA04C8" w:rsidP="00FA04C8">
      <w:pPr>
        <w:pStyle w:val="Textoindependiente"/>
        <w:numPr>
          <w:ilvl w:val="0"/>
          <w:numId w:val="8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Corregir</w:t>
      </w:r>
      <w:r w:rsidRPr="00FA04C8">
        <w:rPr>
          <w:rFonts w:ascii="Arial" w:hAnsi="Arial" w:cs="Arial"/>
          <w:i/>
        </w:rPr>
        <w:t xml:space="preserve"> la entrega que deberá contener el código comentado.</w:t>
      </w:r>
    </w:p>
    <w:p w:rsidR="00FA04C8" w:rsidRDefault="00FA04C8" w:rsidP="00FA04C8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Corregir</w:t>
      </w:r>
      <w:r w:rsidRPr="00FA04C8">
        <w:rPr>
          <w:rFonts w:ascii="Arial" w:hAnsi="Arial" w:cs="Arial"/>
          <w:i/>
        </w:rPr>
        <w:t xml:space="preserve"> las instrucciones detalladas sobre como abrir vuestro proyecto sobre el IDE que h</w:t>
      </w:r>
      <w:r w:rsidR="00DB79DA">
        <w:rPr>
          <w:rFonts w:ascii="Arial" w:hAnsi="Arial" w:cs="Arial"/>
          <w:i/>
        </w:rPr>
        <w:t>emos</w:t>
      </w:r>
      <w:r w:rsidRPr="00FA04C8">
        <w:rPr>
          <w:rFonts w:ascii="Arial" w:hAnsi="Arial" w:cs="Arial"/>
          <w:i/>
        </w:rPr>
        <w:t xml:space="preserve"> seleccionado.</w:t>
      </w:r>
    </w:p>
    <w:p w:rsidR="00FA04C8" w:rsidRPr="00FA04C8" w:rsidRDefault="00FA04C8" w:rsidP="00FA04C8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Incluir</w:t>
      </w:r>
      <w:r w:rsidRPr="00FA04C8">
        <w:rPr>
          <w:rFonts w:ascii="Arial" w:hAnsi="Arial" w:cs="Arial"/>
          <w:i/>
        </w:rPr>
        <w:t xml:space="preserve"> la bitácora de actividades del grupo.</w:t>
      </w:r>
    </w:p>
    <w:p w:rsidR="00FA04C8" w:rsidRDefault="00FA04C8" w:rsidP="00FA04C8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:rsidR="00FA04C8" w:rsidRDefault="00FA04C8" w:rsidP="00FA04C8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4034163" cy="2136627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3-03-06 at 23.31.0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40" cy="21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C8" w:rsidRDefault="00FA04C8" w:rsidP="00FA04C8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4037567" cy="1847377"/>
            <wp:effectExtent l="0" t="0" r="127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3-03-07 at 09.34.29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8" t="6265"/>
                    <a:stretch/>
                  </pic:blipFill>
                  <pic:spPr bwMode="auto">
                    <a:xfrm>
                      <a:off x="0" y="0"/>
                      <a:ext cx="4139579" cy="189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003F33" w:rsidRPr="009C66F3" w:rsidTr="00134B65">
        <w:tc>
          <w:tcPr>
            <w:tcW w:w="9356" w:type="dxa"/>
            <w:gridSpan w:val="6"/>
            <w:shd w:val="clear" w:color="auto" w:fill="A6A6A6"/>
            <w:vAlign w:val="center"/>
          </w:tcPr>
          <w:p w:rsidR="00003F33" w:rsidRPr="009C66F3" w:rsidRDefault="00003F33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lastRenderedPageBreak/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003F33" w:rsidRPr="009C66F3" w:rsidRDefault="00003F33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t>0n</w:t>
            </w:r>
          </w:p>
        </w:tc>
      </w:tr>
      <w:tr w:rsidR="00003F33" w:rsidRPr="009C66F3" w:rsidTr="00134B65">
        <w:tc>
          <w:tcPr>
            <w:tcW w:w="2552" w:type="dxa"/>
            <w:shd w:val="clear" w:color="auto" w:fill="D9D9D9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:rsidR="00003F33" w:rsidRPr="00657103" w:rsidRDefault="00003F33" w:rsidP="00134B65">
            <w:pPr>
              <w:rPr>
                <w:rFonts w:ascii="Arial" w:hAnsi="Arial" w:cs="Arial"/>
                <w:i/>
                <w:lang w:val="es-EC"/>
              </w:rPr>
            </w:pPr>
            <w:r>
              <w:rPr>
                <w:rFonts w:ascii="Arial" w:hAnsi="Arial" w:cs="Arial"/>
                <w:i/>
              </w:rPr>
              <w:t xml:space="preserve">Revisión del </w:t>
            </w:r>
            <w:r w:rsidRPr="00657103">
              <w:rPr>
                <w:rFonts w:ascii="Arial" w:hAnsi="Arial" w:cs="Arial"/>
                <w:i/>
              </w:rPr>
              <w:t xml:space="preserve">avance </w:t>
            </w:r>
            <w:r w:rsidRPr="00003F33">
              <w:rPr>
                <w:rFonts w:ascii="Arial" w:hAnsi="Arial" w:cs="Arial"/>
                <w:i/>
              </w:rPr>
              <w:t>8 del proyecto grupal</w:t>
            </w:r>
          </w:p>
        </w:tc>
      </w:tr>
      <w:tr w:rsidR="00003F33" w:rsidRPr="009C66F3" w:rsidTr="00134B65">
        <w:tc>
          <w:tcPr>
            <w:tcW w:w="2552" w:type="dxa"/>
            <w:shd w:val="clear" w:color="auto" w:fill="D9D9D9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003F33" w:rsidRPr="009C66F3" w:rsidTr="00134B65">
        <w:tc>
          <w:tcPr>
            <w:tcW w:w="2552" w:type="dxa"/>
            <w:shd w:val="clear" w:color="auto" w:fill="D9D9D9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:rsidR="00003F33" w:rsidRDefault="00003F3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9C66F3">
              <w:rPr>
                <w:rFonts w:ascii="Arial" w:hAnsi="Arial" w:cs="Arial"/>
                <w:i/>
              </w:rPr>
              <w:t>Mendez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Vega </w:t>
            </w:r>
          </w:p>
          <w:p w:rsidR="00003F33" w:rsidRDefault="00003F3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Carlos Manuel Briones Zambrano</w:t>
            </w:r>
          </w:p>
          <w:p w:rsidR="00003F33" w:rsidRDefault="00003F3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Cristhian Andres Pachay Arregui </w:t>
            </w:r>
          </w:p>
          <w:p w:rsidR="00003F33" w:rsidRDefault="00003F3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proofErr w:type="spellStart"/>
            <w:r w:rsidRPr="009C66F3">
              <w:rPr>
                <w:rFonts w:ascii="Arial" w:hAnsi="Arial" w:cs="Arial"/>
                <w:i/>
              </w:rPr>
              <w:t>Nira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Melany Holguín Bonilla</w:t>
            </w:r>
          </w:p>
          <w:p w:rsidR="00003F33" w:rsidRDefault="00003F3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9C66F3">
              <w:rPr>
                <w:rFonts w:ascii="Arial" w:hAnsi="Arial" w:cs="Arial"/>
                <w:i/>
              </w:rPr>
              <w:t>Ceme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Bonilla</w:t>
            </w:r>
          </w:p>
          <w:p w:rsidR="00003F33" w:rsidRPr="009C66F3" w:rsidRDefault="00003F33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Ariana Michelle Cabezas Macias</w:t>
            </w:r>
          </w:p>
        </w:tc>
      </w:tr>
      <w:tr w:rsidR="00003F33" w:rsidRPr="009C66F3" w:rsidTr="00134B65">
        <w:tc>
          <w:tcPr>
            <w:tcW w:w="2552" w:type="dxa"/>
            <w:shd w:val="clear" w:color="auto" w:fill="D9D9D9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>5</w:t>
            </w:r>
            <w:r>
              <w:rPr>
                <w:rFonts w:ascii="Arial" w:hAnsi="Arial" w:cs="Arial"/>
                <w:i/>
              </w:rPr>
              <w:t>/’</w:t>
            </w:r>
            <w:r w:rsidR="00916157">
              <w:rPr>
                <w:rFonts w:ascii="Arial" w:hAnsi="Arial" w:cs="Arial"/>
                <w:i/>
              </w:rPr>
              <w:t>0</w:t>
            </w:r>
            <w:r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>/2023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20</w:t>
            </w:r>
            <w:r w:rsidRPr="009C66F3">
              <w:rPr>
                <w:rFonts w:ascii="Arial" w:hAnsi="Arial" w:cs="Arial"/>
                <w:i/>
                <w:iCs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>1</w:t>
            </w:r>
            <w:r>
              <w:rPr>
                <w:rFonts w:ascii="Arial" w:hAnsi="Arial" w:cs="Arial"/>
                <w:i/>
              </w:rPr>
              <w:t>:00</w:t>
            </w:r>
          </w:p>
        </w:tc>
      </w:tr>
      <w:tr w:rsidR="00003F33" w:rsidRPr="009C66F3" w:rsidTr="00134B65">
        <w:tc>
          <w:tcPr>
            <w:tcW w:w="2552" w:type="dxa"/>
            <w:shd w:val="clear" w:color="auto" w:fill="D9D9D9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Plataforma Zoom</w:t>
            </w:r>
          </w:p>
        </w:tc>
      </w:tr>
      <w:tr w:rsidR="00003F33" w:rsidRPr="009C66F3" w:rsidTr="00134B65">
        <w:tc>
          <w:tcPr>
            <w:tcW w:w="2552" w:type="dxa"/>
            <w:shd w:val="clear" w:color="auto" w:fill="D9D9D9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Parrales, F. (2022). DOCUMENTO DE DISEÑO DETALLADO DE SOFTWAR</w:t>
            </w:r>
            <w:r>
              <w:rPr>
                <w:rFonts w:ascii="Arial" w:hAnsi="Arial" w:cs="Arial"/>
                <w:i/>
              </w:rPr>
              <w:t>E</w:t>
            </w:r>
            <w:r w:rsidRPr="00E25AE4">
              <w:rPr>
                <w:rFonts w:ascii="Arial" w:hAnsi="Arial" w:cs="Arial"/>
                <w:i/>
              </w:rPr>
              <w:t xml:space="preserve">. Recuperado de </w:t>
            </w:r>
            <w:hyperlink r:id="rId14" w:history="1">
              <w:r w:rsidRPr="00F84156">
                <w:rPr>
                  <w:rStyle w:val="Hipervnculo"/>
                  <w:rFonts w:ascii="Arial" w:hAnsi="Arial" w:cs="Arial"/>
                  <w:i/>
                </w:rPr>
                <w:t>https://ugye-my.sharepoint.com/:w:/g/personal/franklin_parralesb_ug_edu_ec/EZb-LkUDx7FLqd5jMadiYkQBdq8ah4hmLE4kz7qoF5m5zA?e=ZTdCE0</w:t>
              </w:r>
            </w:hyperlink>
          </w:p>
        </w:tc>
      </w:tr>
    </w:tbl>
    <w:p w:rsidR="00003F33" w:rsidRPr="00FB1F9B" w:rsidRDefault="00003F33" w:rsidP="00003F33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03F33" w:rsidRPr="007B5F67" w:rsidTr="00134B65">
        <w:tc>
          <w:tcPr>
            <w:tcW w:w="9923" w:type="dxa"/>
            <w:gridSpan w:val="3"/>
            <w:shd w:val="clear" w:color="auto" w:fill="A6A6A6"/>
          </w:tcPr>
          <w:p w:rsidR="00003F33" w:rsidRPr="007B5F67" w:rsidRDefault="00003F33" w:rsidP="00134B65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03F33" w:rsidRPr="007B5F67" w:rsidTr="00134B65">
        <w:tc>
          <w:tcPr>
            <w:tcW w:w="3340" w:type="dxa"/>
            <w:shd w:val="clear" w:color="auto" w:fill="D9D9D9"/>
          </w:tcPr>
          <w:p w:rsidR="00003F33" w:rsidRPr="007B5F67" w:rsidRDefault="00003F33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:rsidR="00003F33" w:rsidRPr="007B5F67" w:rsidRDefault="00003F33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:rsidR="00003F33" w:rsidRPr="007B5F67" w:rsidRDefault="00003F33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003F33" w:rsidRPr="007B5F67" w:rsidTr="00134B65">
        <w:tc>
          <w:tcPr>
            <w:tcW w:w="3340" w:type="dxa"/>
          </w:tcPr>
          <w:p w:rsidR="00003F33" w:rsidRPr="001B2A73" w:rsidRDefault="00003F33" w:rsidP="00134B65">
            <w:pPr>
              <w:rPr>
                <w:rFonts w:ascii="Arial" w:hAnsi="Arial" w:cs="Arial"/>
                <w:i/>
                <w:color w:val="0000FF"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  <w:tc>
          <w:tcPr>
            <w:tcW w:w="3181" w:type="dxa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Líder</w:t>
            </w:r>
          </w:p>
        </w:tc>
        <w:tc>
          <w:tcPr>
            <w:tcW w:w="3402" w:type="dxa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</w:tr>
      <w:tr w:rsidR="00003F33" w:rsidRPr="007B5F67" w:rsidTr="00134B65">
        <w:trPr>
          <w:trHeight w:val="663"/>
        </w:trPr>
        <w:tc>
          <w:tcPr>
            <w:tcW w:w="3340" w:type="dxa"/>
          </w:tcPr>
          <w:p w:rsidR="00003F33" w:rsidRPr="00FA1E80" w:rsidRDefault="00003F33" w:rsidP="00134B65">
            <w:pPr>
              <w:spacing w:after="0"/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  <w:tc>
          <w:tcPr>
            <w:tcW w:w="3181" w:type="dxa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003F33" w:rsidRPr="007B5F67" w:rsidRDefault="00003F3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</w:tr>
      <w:tr w:rsidR="00003F33" w:rsidRPr="007B5F67" w:rsidTr="00134B65">
        <w:tc>
          <w:tcPr>
            <w:tcW w:w="3340" w:type="dxa"/>
          </w:tcPr>
          <w:p w:rsidR="00003F33" w:rsidRPr="00FA1E80" w:rsidRDefault="00003F3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  <w:tc>
          <w:tcPr>
            <w:tcW w:w="3181" w:type="dxa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003F33" w:rsidRPr="007B5F67" w:rsidRDefault="00003F3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</w:tr>
      <w:tr w:rsidR="00003F33" w:rsidRPr="007B5F67" w:rsidTr="00134B65">
        <w:tc>
          <w:tcPr>
            <w:tcW w:w="3340" w:type="dxa"/>
          </w:tcPr>
          <w:p w:rsidR="00003F33" w:rsidRPr="00FA1E80" w:rsidRDefault="00003F33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  <w:tc>
          <w:tcPr>
            <w:tcW w:w="3181" w:type="dxa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003F33" w:rsidRPr="007B5F67" w:rsidRDefault="00003F33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</w:tr>
      <w:tr w:rsidR="00003F33" w:rsidRPr="007B5F67" w:rsidTr="00134B65">
        <w:tc>
          <w:tcPr>
            <w:tcW w:w="3340" w:type="dxa"/>
          </w:tcPr>
          <w:p w:rsidR="00003F33" w:rsidRPr="00FA1E80" w:rsidRDefault="00003F3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  <w:tc>
          <w:tcPr>
            <w:tcW w:w="3181" w:type="dxa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003F33" w:rsidRPr="007B5F67" w:rsidRDefault="00003F3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</w:tr>
      <w:tr w:rsidR="00003F33" w:rsidRPr="007B5F67" w:rsidTr="00134B65">
        <w:tc>
          <w:tcPr>
            <w:tcW w:w="3340" w:type="dxa"/>
          </w:tcPr>
          <w:p w:rsidR="00003F33" w:rsidRPr="00FA1E80" w:rsidRDefault="00003F3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  <w:tc>
          <w:tcPr>
            <w:tcW w:w="3181" w:type="dxa"/>
          </w:tcPr>
          <w:p w:rsidR="00003F33" w:rsidRPr="009C66F3" w:rsidRDefault="00003F33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003F33" w:rsidRPr="007B5F67" w:rsidRDefault="00003F33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</w:tr>
    </w:tbl>
    <w:p w:rsidR="00003F33" w:rsidRDefault="00003F33" w:rsidP="00003F33">
      <w:pPr>
        <w:rPr>
          <w:rFonts w:ascii="Arial" w:hAnsi="Arial" w:cs="Arial"/>
          <w:b/>
          <w:sz w:val="24"/>
        </w:rPr>
      </w:pPr>
    </w:p>
    <w:p w:rsidR="00003F33" w:rsidRDefault="00003F33" w:rsidP="00003F33">
      <w:pPr>
        <w:rPr>
          <w:rFonts w:ascii="Arial" w:hAnsi="Arial" w:cs="Arial"/>
          <w:b/>
          <w:sz w:val="24"/>
        </w:rPr>
      </w:pPr>
    </w:p>
    <w:p w:rsidR="00003F33" w:rsidRDefault="00003F33" w:rsidP="00003F33">
      <w:pPr>
        <w:rPr>
          <w:rFonts w:ascii="Arial" w:hAnsi="Arial" w:cs="Arial"/>
          <w:b/>
          <w:sz w:val="24"/>
        </w:rPr>
      </w:pPr>
    </w:p>
    <w:p w:rsidR="00003F33" w:rsidRPr="00FB1F9B" w:rsidRDefault="00003F33" w:rsidP="00003F33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03F33" w:rsidRPr="007B5F67" w:rsidTr="00134B65">
        <w:tc>
          <w:tcPr>
            <w:tcW w:w="9923" w:type="dxa"/>
            <w:shd w:val="clear" w:color="auto" w:fill="D9D9D9"/>
          </w:tcPr>
          <w:p w:rsidR="00003F33" w:rsidRPr="007B5F67" w:rsidRDefault="00003F33" w:rsidP="00134B6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 TRATADOS</w:t>
            </w:r>
          </w:p>
        </w:tc>
      </w:tr>
    </w:tbl>
    <w:p w:rsidR="00003F33" w:rsidRDefault="00003F33" w:rsidP="00003F33">
      <w:pPr>
        <w:pStyle w:val="Textoindependiente"/>
        <w:rPr>
          <w:rFonts w:ascii="Arial" w:hAnsi="Arial" w:cs="Arial"/>
          <w:i/>
          <w:color w:val="0000FF"/>
        </w:rPr>
      </w:pPr>
    </w:p>
    <w:p w:rsidR="00003F33" w:rsidRDefault="00003F33" w:rsidP="00003F33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 xml:space="preserve">Revisar la Tarea </w:t>
      </w:r>
      <w:r w:rsidRPr="00003F33">
        <w:rPr>
          <w:rFonts w:ascii="Arial" w:hAnsi="Arial" w:cs="Arial"/>
          <w:i/>
        </w:rPr>
        <w:t>13: Semana 12 - Desarrollo de Proyecto</w:t>
      </w:r>
    </w:p>
    <w:p w:rsidR="00003F33" w:rsidRDefault="00003F33" w:rsidP="00003F33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 xml:space="preserve">Revisar </w:t>
      </w:r>
      <w:r>
        <w:rPr>
          <w:rFonts w:ascii="Arial" w:hAnsi="Arial" w:cs="Arial"/>
          <w:i/>
        </w:rPr>
        <w:t xml:space="preserve">la </w:t>
      </w:r>
      <w:r w:rsidRPr="00657103">
        <w:rPr>
          <w:rFonts w:ascii="Arial" w:hAnsi="Arial" w:cs="Arial"/>
          <w:i/>
        </w:rPr>
        <w:t>política de mantenimiento de</w:t>
      </w:r>
      <w:r>
        <w:rPr>
          <w:rFonts w:ascii="Arial" w:hAnsi="Arial" w:cs="Arial"/>
          <w:i/>
        </w:rPr>
        <w:t>l</w:t>
      </w:r>
      <w:r w:rsidRPr="00657103">
        <w:rPr>
          <w:rFonts w:ascii="Arial" w:hAnsi="Arial" w:cs="Arial"/>
          <w:i/>
        </w:rPr>
        <w:t xml:space="preserve"> proyecto.</w:t>
      </w:r>
    </w:p>
    <w:p w:rsidR="00003F33" w:rsidRPr="00657103" w:rsidRDefault="00003F33" w:rsidP="00003F33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Desarrollar </w:t>
      </w:r>
      <w:r w:rsidRPr="00003F33">
        <w:rPr>
          <w:rFonts w:ascii="Arial" w:hAnsi="Arial" w:cs="Arial"/>
          <w:i/>
        </w:rPr>
        <w:t>el manual de usuario</w:t>
      </w:r>
      <w:r>
        <w:rPr>
          <w:rFonts w:ascii="Arial" w:hAnsi="Arial" w:cs="Arial"/>
          <w:i/>
        </w:rPr>
        <w:t>.</w:t>
      </w:r>
    </w:p>
    <w:p w:rsidR="00003F33" w:rsidRPr="000666CB" w:rsidRDefault="00003F33" w:rsidP="00003F33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Revisar</w:t>
      </w:r>
      <w:r w:rsidRPr="000666C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l</w:t>
      </w:r>
      <w:r w:rsidRPr="00657103">
        <w:rPr>
          <w:rFonts w:ascii="Arial" w:hAnsi="Arial" w:cs="Arial"/>
          <w:i/>
        </w:rPr>
        <w:t xml:space="preserve">a entrega </w:t>
      </w:r>
      <w:r>
        <w:rPr>
          <w:rFonts w:ascii="Arial" w:hAnsi="Arial" w:cs="Arial"/>
          <w:i/>
        </w:rPr>
        <w:t xml:space="preserve">que </w:t>
      </w:r>
      <w:r w:rsidRPr="00657103">
        <w:rPr>
          <w:rFonts w:ascii="Arial" w:hAnsi="Arial" w:cs="Arial"/>
          <w:i/>
        </w:rPr>
        <w:t>deberá contener el código comentado</w:t>
      </w:r>
      <w:r w:rsidRPr="000666CB">
        <w:rPr>
          <w:rFonts w:ascii="Arial" w:hAnsi="Arial" w:cs="Arial"/>
          <w:i/>
        </w:rPr>
        <w:t>.</w:t>
      </w:r>
    </w:p>
    <w:p w:rsidR="00003F33" w:rsidRPr="009A6C86" w:rsidRDefault="00003F33" w:rsidP="00003F33">
      <w:pPr>
        <w:pStyle w:val="Textoindependiente"/>
        <w:numPr>
          <w:ilvl w:val="0"/>
          <w:numId w:val="6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i/>
        </w:rPr>
        <w:t>Revisar</w:t>
      </w:r>
      <w:r w:rsidRPr="009A6C86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las </w:t>
      </w:r>
      <w:r w:rsidRPr="009A6C86">
        <w:rPr>
          <w:rFonts w:ascii="Arial" w:hAnsi="Arial" w:cs="Arial"/>
          <w:i/>
        </w:rPr>
        <w:t>instrucciones sobre como abrir el proyecto</w:t>
      </w:r>
      <w:r>
        <w:rPr>
          <w:rFonts w:ascii="Arial" w:hAnsi="Arial" w:cs="Arial"/>
          <w:i/>
        </w:rPr>
        <w:t xml:space="preserve"> sobre el IDE.</w:t>
      </w:r>
    </w:p>
    <w:p w:rsidR="00003F33" w:rsidRPr="009A6C86" w:rsidRDefault="00003F33" w:rsidP="00003F33">
      <w:pPr>
        <w:pStyle w:val="Textoindependiente"/>
        <w:rPr>
          <w:rFonts w:ascii="Arial" w:hAnsi="Arial" w:cs="Arial"/>
          <w:b/>
          <w:color w:val="000000"/>
        </w:rPr>
      </w:pPr>
      <w:r w:rsidRPr="009A6C86">
        <w:rPr>
          <w:rFonts w:ascii="Arial" w:hAnsi="Arial" w:cs="Arial"/>
          <w:b/>
          <w:color w:val="000000"/>
        </w:rPr>
        <w:t>LISTA DE ACCIONES</w:t>
      </w:r>
    </w:p>
    <w:p w:rsidR="00003F33" w:rsidRDefault="00003F33" w:rsidP="00003F33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Corregir</w:t>
      </w:r>
      <w:r w:rsidRPr="009A6C86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l</w:t>
      </w:r>
      <w:r w:rsidRPr="00657103">
        <w:rPr>
          <w:rFonts w:ascii="Arial" w:hAnsi="Arial" w:cs="Arial"/>
          <w:i/>
        </w:rPr>
        <w:t>a entrega deberá contener el código comentado</w:t>
      </w:r>
      <w:r w:rsidRPr="009A6C86">
        <w:rPr>
          <w:rFonts w:ascii="Arial" w:hAnsi="Arial" w:cs="Arial"/>
          <w:i/>
        </w:rPr>
        <w:t>.</w:t>
      </w:r>
    </w:p>
    <w:p w:rsidR="00003F33" w:rsidRDefault="00003F33" w:rsidP="00003F33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>Corregir la política de mantenimiento del proyecto.</w:t>
      </w:r>
    </w:p>
    <w:p w:rsidR="00003F33" w:rsidRPr="00003F33" w:rsidRDefault="00003F33" w:rsidP="00003F33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Elaborar </w:t>
      </w:r>
      <w:r w:rsidRPr="00003F33">
        <w:rPr>
          <w:rFonts w:ascii="Arial" w:hAnsi="Arial" w:cs="Arial"/>
          <w:i/>
        </w:rPr>
        <w:t>el manual de usuario</w:t>
      </w:r>
      <w:r>
        <w:rPr>
          <w:rFonts w:ascii="Arial" w:hAnsi="Arial" w:cs="Arial"/>
          <w:i/>
        </w:rPr>
        <w:t>.</w:t>
      </w:r>
    </w:p>
    <w:p w:rsidR="00003F33" w:rsidRPr="00657103" w:rsidRDefault="00003F33" w:rsidP="00003F33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>Corregir la documentación zip del proyecto.</w:t>
      </w:r>
    </w:p>
    <w:p w:rsidR="00003F33" w:rsidRPr="009A6C86" w:rsidRDefault="00003F33" w:rsidP="00003F33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Corregir las </w:t>
      </w:r>
      <w:r w:rsidRPr="009A6C86">
        <w:rPr>
          <w:rFonts w:ascii="Arial" w:hAnsi="Arial" w:cs="Arial"/>
          <w:i/>
        </w:rPr>
        <w:t>instrucciones sobre como abrir el proyecto</w:t>
      </w:r>
      <w:r>
        <w:rPr>
          <w:rFonts w:ascii="Arial" w:hAnsi="Arial" w:cs="Arial"/>
          <w:i/>
        </w:rPr>
        <w:t xml:space="preserve"> sobre el IDE.</w:t>
      </w:r>
    </w:p>
    <w:p w:rsidR="00003F33" w:rsidRDefault="00003F33" w:rsidP="00003F3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:rsidR="00003F33" w:rsidRDefault="00DB79DA" w:rsidP="00003F3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4037322" cy="1881963"/>
            <wp:effectExtent l="0" t="0" r="1905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3-03-07 at 09.34.30.jpe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4" t="11104" r="5293" b="10334"/>
                    <a:stretch/>
                  </pic:blipFill>
                  <pic:spPr bwMode="auto">
                    <a:xfrm>
                      <a:off x="0" y="0"/>
                      <a:ext cx="4071217" cy="189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4C8" w:rsidRDefault="00003F33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>
            <wp:extent cx="4039870" cy="18713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3-03-07 at 09.34.29 (1).jpe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3" t="15337" r="3882" b="9523"/>
                    <a:stretch/>
                  </pic:blipFill>
                  <pic:spPr bwMode="auto">
                    <a:xfrm>
                      <a:off x="0" y="0"/>
                      <a:ext cx="4070456" cy="188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9DA" w:rsidRDefault="00DB79DA" w:rsidP="00DB79DA">
      <w:pPr>
        <w:jc w:val="center"/>
        <w:rPr>
          <w:lang w:eastAsia="es-ES"/>
        </w:rPr>
      </w:pPr>
    </w:p>
    <w:p w:rsidR="00DB79DA" w:rsidRDefault="00DB79DA" w:rsidP="00DB79DA">
      <w:pPr>
        <w:jc w:val="center"/>
        <w:rPr>
          <w:lang w:eastAsia="es-E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B79DA" w:rsidRPr="009C66F3" w:rsidTr="00134B65">
        <w:tc>
          <w:tcPr>
            <w:tcW w:w="9356" w:type="dxa"/>
            <w:gridSpan w:val="6"/>
            <w:shd w:val="clear" w:color="auto" w:fill="A6A6A6"/>
            <w:vAlign w:val="center"/>
          </w:tcPr>
          <w:p w:rsidR="00DB79DA" w:rsidRPr="009C66F3" w:rsidRDefault="00DB79DA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lastRenderedPageBreak/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t>0n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:rsidR="00DB79DA" w:rsidRPr="00657103" w:rsidRDefault="00DB79DA" w:rsidP="00134B65">
            <w:pPr>
              <w:rPr>
                <w:rFonts w:ascii="Arial" w:hAnsi="Arial" w:cs="Arial"/>
                <w:i/>
                <w:lang w:val="es-EC"/>
              </w:rPr>
            </w:pPr>
            <w:r>
              <w:rPr>
                <w:rFonts w:ascii="Arial" w:hAnsi="Arial" w:cs="Arial"/>
                <w:i/>
              </w:rPr>
              <w:t xml:space="preserve">Revisión de la entrega del </w:t>
            </w:r>
            <w:r w:rsidRPr="00657103">
              <w:rPr>
                <w:rFonts w:ascii="Arial" w:hAnsi="Arial" w:cs="Arial"/>
                <w:i/>
              </w:rPr>
              <w:t xml:space="preserve">avance </w:t>
            </w:r>
            <w:r>
              <w:rPr>
                <w:rFonts w:ascii="Arial" w:hAnsi="Arial" w:cs="Arial"/>
                <w:i/>
              </w:rPr>
              <w:t>8</w:t>
            </w:r>
            <w:r w:rsidRPr="00657103">
              <w:rPr>
                <w:rFonts w:ascii="Arial" w:hAnsi="Arial" w:cs="Arial"/>
                <w:i/>
              </w:rPr>
              <w:t xml:space="preserve"> del proyecto grupal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9C66F3">
              <w:rPr>
                <w:rFonts w:ascii="Arial" w:hAnsi="Arial" w:cs="Arial"/>
                <w:i/>
              </w:rPr>
              <w:t>Mendez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Vega </w:t>
            </w:r>
          </w:p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Carlos Manuel Briones Zambrano</w:t>
            </w:r>
          </w:p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Cristhian Andres Pachay Arregui </w:t>
            </w:r>
          </w:p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proofErr w:type="spellStart"/>
            <w:r w:rsidRPr="009C66F3">
              <w:rPr>
                <w:rFonts w:ascii="Arial" w:hAnsi="Arial" w:cs="Arial"/>
                <w:i/>
              </w:rPr>
              <w:t>Nira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Melany Holguín Bonilla</w:t>
            </w:r>
          </w:p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9C66F3">
              <w:rPr>
                <w:rFonts w:ascii="Arial" w:hAnsi="Arial" w:cs="Arial"/>
                <w:i/>
              </w:rPr>
              <w:t>Ceme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Bonilla</w:t>
            </w:r>
          </w:p>
          <w:p w:rsidR="00DB79DA" w:rsidRPr="009C66F3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Ariana Michelle Cabezas Macias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>7</w:t>
            </w:r>
            <w:r>
              <w:rPr>
                <w:rFonts w:ascii="Arial" w:hAnsi="Arial" w:cs="Arial"/>
                <w:i/>
              </w:rPr>
              <w:t>/</w:t>
            </w:r>
            <w:r w:rsidR="00916157">
              <w:rPr>
                <w:rFonts w:ascii="Arial" w:hAnsi="Arial" w:cs="Arial"/>
                <w:i/>
              </w:rPr>
              <w:t>0</w:t>
            </w:r>
            <w:r>
              <w:rPr>
                <w:rFonts w:ascii="Arial" w:hAnsi="Arial" w:cs="Arial"/>
                <w:i/>
              </w:rPr>
              <w:t>2/2023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19</w:t>
            </w:r>
            <w:r w:rsidRPr="009C66F3">
              <w:rPr>
                <w:rFonts w:ascii="Arial" w:hAnsi="Arial" w:cs="Arial"/>
                <w:i/>
                <w:iCs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20:00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Plataforma Zoom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Parrales, F. (2022). DOCUMENTO DE DISEÑO DETALLADO DE SOFTWAR</w:t>
            </w:r>
            <w:r>
              <w:rPr>
                <w:rFonts w:ascii="Arial" w:hAnsi="Arial" w:cs="Arial"/>
                <w:i/>
              </w:rPr>
              <w:t>E</w:t>
            </w:r>
            <w:r w:rsidRPr="00E25AE4">
              <w:rPr>
                <w:rFonts w:ascii="Arial" w:hAnsi="Arial" w:cs="Arial"/>
                <w:i/>
              </w:rPr>
              <w:t xml:space="preserve">. Recuperado de </w:t>
            </w:r>
            <w:hyperlink r:id="rId17" w:history="1">
              <w:r w:rsidRPr="00F84156">
                <w:rPr>
                  <w:rStyle w:val="Hipervnculo"/>
                  <w:rFonts w:ascii="Arial" w:hAnsi="Arial" w:cs="Arial"/>
                  <w:i/>
                </w:rPr>
                <w:t>https://ugye-my.sharepoint.com/:w:/g/personal/franklin_parralesb_ug_edu_ec/EZb-LkUDx7FLqd5jMadiYkQBdq8ah4hmLE4kz7qoF5m5zA?e=ZTdCE0</w:t>
              </w:r>
            </w:hyperlink>
          </w:p>
        </w:tc>
      </w:tr>
    </w:tbl>
    <w:p w:rsidR="00DB79DA" w:rsidRPr="00FB1F9B" w:rsidRDefault="00DB79DA" w:rsidP="00DB79DA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B79DA" w:rsidRPr="007B5F67" w:rsidTr="00134B65">
        <w:tc>
          <w:tcPr>
            <w:tcW w:w="9923" w:type="dxa"/>
            <w:gridSpan w:val="3"/>
            <w:shd w:val="clear" w:color="auto" w:fill="A6A6A6"/>
          </w:tcPr>
          <w:p w:rsidR="00DB79DA" w:rsidRPr="007B5F67" w:rsidRDefault="00DB79DA" w:rsidP="00134B65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B79DA" w:rsidRPr="007B5F67" w:rsidTr="00134B65">
        <w:tc>
          <w:tcPr>
            <w:tcW w:w="3340" w:type="dxa"/>
            <w:shd w:val="clear" w:color="auto" w:fill="D9D9D9"/>
          </w:tcPr>
          <w:p w:rsidR="00DB79DA" w:rsidRPr="007B5F67" w:rsidRDefault="00DB79DA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:rsidR="00DB79DA" w:rsidRPr="007B5F67" w:rsidRDefault="00DB79DA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:rsidR="00DB79DA" w:rsidRPr="007B5F67" w:rsidRDefault="00DB79DA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1B2A73" w:rsidRDefault="00DB79DA" w:rsidP="00134B65">
            <w:pPr>
              <w:rPr>
                <w:rFonts w:ascii="Arial" w:hAnsi="Arial" w:cs="Arial"/>
                <w:i/>
                <w:color w:val="0000FF"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Líder</w:t>
            </w:r>
          </w:p>
        </w:tc>
        <w:tc>
          <w:tcPr>
            <w:tcW w:w="3402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</w:tr>
      <w:tr w:rsidR="00DB79DA" w:rsidRPr="007B5F67" w:rsidTr="00134B65">
        <w:trPr>
          <w:trHeight w:val="663"/>
        </w:trPr>
        <w:tc>
          <w:tcPr>
            <w:tcW w:w="3340" w:type="dxa"/>
          </w:tcPr>
          <w:p w:rsidR="00DB79DA" w:rsidRPr="00FA1E80" w:rsidRDefault="00DB79DA" w:rsidP="00134B65">
            <w:pPr>
              <w:spacing w:after="0"/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FA1E80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FA1E80" w:rsidRDefault="00DB79DA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FA1E80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FA1E80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</w:tr>
    </w:tbl>
    <w:p w:rsidR="00DB79DA" w:rsidRDefault="00DB79DA" w:rsidP="00DB79DA">
      <w:pPr>
        <w:rPr>
          <w:rFonts w:ascii="Arial" w:hAnsi="Arial" w:cs="Arial"/>
          <w:b/>
          <w:sz w:val="24"/>
        </w:rPr>
      </w:pPr>
    </w:p>
    <w:p w:rsidR="00DB79DA" w:rsidRDefault="00DB79DA" w:rsidP="00DB79DA">
      <w:pPr>
        <w:rPr>
          <w:rFonts w:ascii="Arial" w:hAnsi="Arial" w:cs="Arial"/>
          <w:b/>
          <w:sz w:val="24"/>
        </w:rPr>
      </w:pPr>
    </w:p>
    <w:p w:rsidR="00DB79DA" w:rsidRDefault="00DB79DA" w:rsidP="00DB79DA">
      <w:pPr>
        <w:rPr>
          <w:rFonts w:ascii="Arial" w:hAnsi="Arial" w:cs="Arial"/>
          <w:b/>
          <w:sz w:val="24"/>
        </w:rPr>
      </w:pPr>
    </w:p>
    <w:p w:rsidR="00DB79DA" w:rsidRPr="00FB1F9B" w:rsidRDefault="00DB79DA" w:rsidP="00DB79DA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B79DA" w:rsidRPr="007B5F67" w:rsidTr="00134B65">
        <w:tc>
          <w:tcPr>
            <w:tcW w:w="9923" w:type="dxa"/>
            <w:shd w:val="clear" w:color="auto" w:fill="D9D9D9"/>
          </w:tcPr>
          <w:p w:rsidR="00DB79DA" w:rsidRPr="007B5F67" w:rsidRDefault="00DB79DA" w:rsidP="00134B6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 TRATADOS</w:t>
            </w:r>
          </w:p>
        </w:tc>
      </w:tr>
    </w:tbl>
    <w:p w:rsidR="00DB79DA" w:rsidRDefault="00DB79DA" w:rsidP="00DB79DA">
      <w:pPr>
        <w:pStyle w:val="Textoindependiente"/>
        <w:rPr>
          <w:rFonts w:ascii="Arial" w:hAnsi="Arial" w:cs="Arial"/>
          <w:i/>
          <w:color w:val="0000FF"/>
        </w:rPr>
      </w:pPr>
    </w:p>
    <w:p w:rsidR="00DB79DA" w:rsidRDefault="00DB79DA" w:rsidP="00DB79DA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>Revisar la Tarea 1</w:t>
      </w:r>
      <w:r>
        <w:rPr>
          <w:rFonts w:ascii="Arial" w:hAnsi="Arial" w:cs="Arial"/>
          <w:i/>
        </w:rPr>
        <w:t>3</w:t>
      </w:r>
      <w:r w:rsidRPr="00657103">
        <w:rPr>
          <w:rFonts w:ascii="Arial" w:hAnsi="Arial" w:cs="Arial"/>
          <w:i/>
        </w:rPr>
        <w:t>: Semana 1 - Desarrollo de Proyecto</w:t>
      </w:r>
    </w:p>
    <w:p w:rsidR="00DB79DA" w:rsidRPr="00FA04C8" w:rsidRDefault="00DB79DA" w:rsidP="00DB79DA">
      <w:pPr>
        <w:pStyle w:val="Prrafodelista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Revisar el</w:t>
      </w:r>
      <w:r w:rsidRPr="00FA04C8">
        <w:rPr>
          <w:rFonts w:ascii="Arial" w:hAnsi="Arial" w:cs="Arial"/>
          <w:i/>
        </w:rPr>
        <w:t xml:space="preserve"> .zip o el link GitHub de</w:t>
      </w:r>
      <w:r>
        <w:rPr>
          <w:rFonts w:ascii="Arial" w:hAnsi="Arial" w:cs="Arial"/>
          <w:i/>
        </w:rPr>
        <w:t>l</w:t>
      </w:r>
      <w:r w:rsidRPr="00FA04C8">
        <w:rPr>
          <w:rFonts w:ascii="Arial" w:hAnsi="Arial" w:cs="Arial"/>
          <w:i/>
        </w:rPr>
        <w:t xml:space="preserve"> proyecto grupal como entrega de la tarea.</w:t>
      </w:r>
    </w:p>
    <w:p w:rsidR="00DB79DA" w:rsidRDefault="00DB79DA" w:rsidP="00DB79DA">
      <w:pPr>
        <w:pStyle w:val="Prrafodelista"/>
        <w:numPr>
          <w:ilvl w:val="0"/>
          <w:numId w:val="6"/>
        </w:numPr>
        <w:rPr>
          <w:rFonts w:ascii="Arial" w:hAnsi="Arial" w:cs="Arial"/>
          <w:i/>
        </w:rPr>
      </w:pPr>
      <w:r w:rsidRPr="00FA04C8">
        <w:rPr>
          <w:rFonts w:ascii="Arial" w:hAnsi="Arial" w:cs="Arial"/>
          <w:i/>
        </w:rPr>
        <w:t xml:space="preserve">Revisar </w:t>
      </w:r>
      <w:r>
        <w:rPr>
          <w:rFonts w:ascii="Arial" w:hAnsi="Arial" w:cs="Arial"/>
          <w:i/>
        </w:rPr>
        <w:t>e i</w:t>
      </w:r>
      <w:r w:rsidRPr="00FA04C8">
        <w:rPr>
          <w:rFonts w:ascii="Arial" w:hAnsi="Arial" w:cs="Arial"/>
          <w:i/>
        </w:rPr>
        <w:t>ncluid la política de mantenimiento de vuestro proyecto.</w:t>
      </w:r>
    </w:p>
    <w:p w:rsidR="00DB79DA" w:rsidRDefault="00DB79DA" w:rsidP="00700A90">
      <w:pPr>
        <w:pStyle w:val="Prrafodelista"/>
        <w:numPr>
          <w:ilvl w:val="0"/>
          <w:numId w:val="6"/>
        </w:numPr>
        <w:rPr>
          <w:rFonts w:ascii="Arial" w:hAnsi="Arial" w:cs="Arial"/>
          <w:i/>
        </w:rPr>
      </w:pPr>
      <w:r w:rsidRPr="00DB79DA">
        <w:rPr>
          <w:rFonts w:ascii="Arial" w:hAnsi="Arial" w:cs="Arial"/>
          <w:i/>
        </w:rPr>
        <w:t xml:space="preserve">Revisar </w:t>
      </w:r>
      <w:r w:rsidRPr="00DB79DA">
        <w:rPr>
          <w:rFonts w:ascii="Arial" w:hAnsi="Arial" w:cs="Arial"/>
          <w:i/>
        </w:rPr>
        <w:t>el manual de usuario</w:t>
      </w:r>
      <w:r>
        <w:rPr>
          <w:rFonts w:ascii="Arial" w:hAnsi="Arial" w:cs="Arial"/>
          <w:i/>
        </w:rPr>
        <w:t>.</w:t>
      </w:r>
    </w:p>
    <w:p w:rsidR="00DB79DA" w:rsidRPr="00DB79DA" w:rsidRDefault="00DB79DA" w:rsidP="00700A90">
      <w:pPr>
        <w:pStyle w:val="Prrafodelista"/>
        <w:numPr>
          <w:ilvl w:val="0"/>
          <w:numId w:val="6"/>
        </w:numPr>
        <w:rPr>
          <w:rFonts w:ascii="Arial" w:hAnsi="Arial" w:cs="Arial"/>
          <w:i/>
        </w:rPr>
      </w:pPr>
      <w:r w:rsidRPr="00DB79DA">
        <w:rPr>
          <w:rFonts w:ascii="Arial" w:hAnsi="Arial" w:cs="Arial"/>
          <w:i/>
        </w:rPr>
        <w:t>Revisar la entrega que deberá contener el código comentado.</w:t>
      </w:r>
    </w:p>
    <w:p w:rsidR="00DB79DA" w:rsidRPr="00FA04C8" w:rsidRDefault="00DB79DA" w:rsidP="00DB79DA">
      <w:pPr>
        <w:pStyle w:val="Prrafodelista"/>
        <w:numPr>
          <w:ilvl w:val="0"/>
          <w:numId w:val="6"/>
        </w:numPr>
        <w:rPr>
          <w:rFonts w:ascii="Arial" w:hAnsi="Arial" w:cs="Arial"/>
          <w:i/>
        </w:rPr>
      </w:pPr>
      <w:r w:rsidRPr="00FA04C8">
        <w:rPr>
          <w:rFonts w:ascii="Arial" w:hAnsi="Arial" w:cs="Arial"/>
          <w:i/>
        </w:rPr>
        <w:t>Revisar las instrucciones detalladas sobre como abrir vuestro proyecto sobre el IDE que h</w:t>
      </w:r>
      <w:r>
        <w:rPr>
          <w:rFonts w:ascii="Arial" w:hAnsi="Arial" w:cs="Arial"/>
          <w:i/>
        </w:rPr>
        <w:t>emos</w:t>
      </w:r>
      <w:r w:rsidRPr="00FA04C8">
        <w:rPr>
          <w:rFonts w:ascii="Arial" w:hAnsi="Arial" w:cs="Arial"/>
          <w:i/>
        </w:rPr>
        <w:t xml:space="preserve"> seleccionado.</w:t>
      </w:r>
    </w:p>
    <w:p w:rsidR="00DB79DA" w:rsidRPr="009A6C86" w:rsidRDefault="00DB79DA" w:rsidP="00DB79DA">
      <w:pPr>
        <w:pStyle w:val="Textoindependiente"/>
        <w:rPr>
          <w:rFonts w:ascii="Arial" w:hAnsi="Arial" w:cs="Arial"/>
          <w:b/>
          <w:color w:val="000000"/>
        </w:rPr>
      </w:pPr>
      <w:r w:rsidRPr="009A6C86">
        <w:rPr>
          <w:rFonts w:ascii="Arial" w:hAnsi="Arial" w:cs="Arial"/>
          <w:b/>
          <w:color w:val="000000"/>
        </w:rPr>
        <w:t>LISTA DE ACCIONES</w:t>
      </w:r>
    </w:p>
    <w:p w:rsidR="00DB79DA" w:rsidRPr="00FA04C8" w:rsidRDefault="00DB79DA" w:rsidP="00DB79DA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 w:rsidRPr="00FA04C8">
        <w:rPr>
          <w:rFonts w:ascii="Arial" w:hAnsi="Arial" w:cs="Arial"/>
          <w:i/>
        </w:rPr>
        <w:t>Corregir el .zip o el link GitHub del proyecto grupal como entrega de la tarea.</w:t>
      </w:r>
    </w:p>
    <w:p w:rsidR="00DB79DA" w:rsidRDefault="00DB79DA" w:rsidP="005D4841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 w:rsidRPr="00DB79DA">
        <w:rPr>
          <w:rFonts w:ascii="Arial" w:hAnsi="Arial" w:cs="Arial"/>
          <w:i/>
        </w:rPr>
        <w:t>Corregir la política de mantenimiento de vuestro proyecto.</w:t>
      </w:r>
    </w:p>
    <w:p w:rsidR="00DB79DA" w:rsidRPr="00DB79DA" w:rsidRDefault="00DB79DA" w:rsidP="00DB79DA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Corregir </w:t>
      </w:r>
      <w:r w:rsidRPr="00DB79DA">
        <w:rPr>
          <w:rFonts w:ascii="Arial" w:hAnsi="Arial" w:cs="Arial"/>
          <w:i/>
        </w:rPr>
        <w:t>el manual de usuario.</w:t>
      </w:r>
    </w:p>
    <w:p w:rsidR="00DB79DA" w:rsidRPr="00DB79DA" w:rsidRDefault="00DB79DA" w:rsidP="005D4841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 w:rsidRPr="00DB79DA">
        <w:rPr>
          <w:rFonts w:ascii="Arial" w:hAnsi="Arial" w:cs="Arial"/>
          <w:i/>
        </w:rPr>
        <w:t>Corregir la entrega que deberá contener el código comentado.</w:t>
      </w:r>
    </w:p>
    <w:p w:rsidR="00DB79DA" w:rsidRDefault="00DB79DA" w:rsidP="00DB79DA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Corregir</w:t>
      </w:r>
      <w:r w:rsidRPr="00FA04C8">
        <w:rPr>
          <w:rFonts w:ascii="Arial" w:hAnsi="Arial" w:cs="Arial"/>
          <w:i/>
        </w:rPr>
        <w:t xml:space="preserve"> las instrucciones detalladas sobre como abrir vuestro proyecto sobre el IDE que hayáis seleccionado.</w:t>
      </w:r>
    </w:p>
    <w:p w:rsidR="00DB79DA" w:rsidRPr="00FA04C8" w:rsidRDefault="00DB79DA" w:rsidP="00DB79DA">
      <w:pPr>
        <w:pStyle w:val="Prrafodelista"/>
        <w:numPr>
          <w:ilvl w:val="0"/>
          <w:numId w:val="8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Incluir</w:t>
      </w:r>
      <w:r w:rsidRPr="00FA04C8">
        <w:rPr>
          <w:rFonts w:ascii="Arial" w:hAnsi="Arial" w:cs="Arial"/>
          <w:i/>
        </w:rPr>
        <w:t xml:space="preserve"> la bitácora de actividades del grupo.</w:t>
      </w:r>
    </w:p>
    <w:p w:rsidR="00DB79DA" w:rsidRDefault="00DB79DA" w:rsidP="00DB79DA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:rsidR="00DB79DA" w:rsidRDefault="00DB79DA" w:rsidP="00DB79DA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4181014" cy="1881962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3-03-07 at 09.36.28.jpe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9" t="7020" r="-748"/>
                    <a:stretch/>
                  </pic:blipFill>
                  <pic:spPr bwMode="auto">
                    <a:xfrm>
                      <a:off x="0" y="0"/>
                      <a:ext cx="4199860" cy="189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9DA" w:rsidRDefault="00DB79DA" w:rsidP="00DB79DA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84521" y="7400260"/>
            <wp:positionH relativeFrom="column">
              <wp:align>left</wp:align>
            </wp:positionH>
            <wp:positionV relativeFrom="paragraph">
              <wp:align>top</wp:align>
            </wp:positionV>
            <wp:extent cx="4156710" cy="203898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3-03-07 at 09.34.37.jpe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3" r="964"/>
                    <a:stretch/>
                  </pic:blipFill>
                  <pic:spPr bwMode="auto">
                    <a:xfrm>
                      <a:off x="0" y="0"/>
                      <a:ext cx="4156710" cy="203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79DA" w:rsidRPr="00DB79DA" w:rsidRDefault="00DB79DA" w:rsidP="00DB79DA">
      <w:pPr>
        <w:rPr>
          <w:lang w:eastAsia="es-ES"/>
        </w:rPr>
      </w:pPr>
    </w:p>
    <w:p w:rsidR="00DB79DA" w:rsidRPr="00DB79DA" w:rsidRDefault="00DB79DA" w:rsidP="00DB79DA">
      <w:pPr>
        <w:rPr>
          <w:lang w:eastAsia="es-ES"/>
        </w:rPr>
      </w:pPr>
    </w:p>
    <w:p w:rsidR="00DB79DA" w:rsidRPr="00DB79DA" w:rsidRDefault="00DB79DA" w:rsidP="00DB79DA">
      <w:pPr>
        <w:rPr>
          <w:lang w:eastAsia="es-ES"/>
        </w:rPr>
      </w:pPr>
    </w:p>
    <w:p w:rsidR="00DB79DA" w:rsidRDefault="00DB79DA" w:rsidP="00DB79DA">
      <w:pPr>
        <w:jc w:val="center"/>
        <w:rPr>
          <w:lang w:eastAsia="es-ES"/>
        </w:rPr>
      </w:pPr>
    </w:p>
    <w:p w:rsidR="00DB79DA" w:rsidRDefault="00DB79DA" w:rsidP="00DB79DA">
      <w:pPr>
        <w:jc w:val="center"/>
        <w:rPr>
          <w:lang w:eastAsia="es-ES"/>
        </w:rPr>
      </w:pPr>
    </w:p>
    <w:p w:rsidR="00DB79DA" w:rsidRDefault="00DB79DA" w:rsidP="00DB79DA">
      <w:pPr>
        <w:jc w:val="center"/>
        <w:rPr>
          <w:lang w:eastAsia="es-E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B79DA" w:rsidRPr="009C66F3" w:rsidTr="00134B65">
        <w:tc>
          <w:tcPr>
            <w:tcW w:w="9356" w:type="dxa"/>
            <w:gridSpan w:val="6"/>
            <w:shd w:val="clear" w:color="auto" w:fill="A6A6A6"/>
            <w:vAlign w:val="center"/>
          </w:tcPr>
          <w:p w:rsidR="00DB79DA" w:rsidRPr="009C66F3" w:rsidRDefault="00DB79DA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lastRenderedPageBreak/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66F3">
              <w:rPr>
                <w:rFonts w:ascii="Arial" w:hAnsi="Arial" w:cs="Arial"/>
                <w:b/>
                <w:sz w:val="24"/>
                <w:szCs w:val="24"/>
              </w:rPr>
              <w:t>0n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:rsidR="00DB79DA" w:rsidRPr="00657103" w:rsidRDefault="00DB79DA" w:rsidP="00134B65">
            <w:pPr>
              <w:rPr>
                <w:rFonts w:ascii="Arial" w:hAnsi="Arial" w:cs="Arial"/>
                <w:i/>
                <w:lang w:val="es-EC"/>
              </w:rPr>
            </w:pPr>
            <w:r>
              <w:rPr>
                <w:rFonts w:ascii="Arial" w:hAnsi="Arial" w:cs="Arial"/>
                <w:i/>
              </w:rPr>
              <w:t xml:space="preserve">Revisión del </w:t>
            </w:r>
            <w:r w:rsidRPr="00657103">
              <w:rPr>
                <w:rFonts w:ascii="Arial" w:hAnsi="Arial" w:cs="Arial"/>
                <w:i/>
              </w:rPr>
              <w:t xml:space="preserve">avance </w:t>
            </w:r>
            <w:r w:rsidR="00916157">
              <w:rPr>
                <w:rFonts w:ascii="Arial" w:hAnsi="Arial" w:cs="Arial"/>
                <w:i/>
              </w:rPr>
              <w:t>9</w:t>
            </w:r>
            <w:r w:rsidRPr="00003F33">
              <w:rPr>
                <w:rFonts w:ascii="Arial" w:hAnsi="Arial" w:cs="Arial"/>
                <w:i/>
              </w:rPr>
              <w:t xml:space="preserve"> del proyecto grupal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9C66F3">
              <w:rPr>
                <w:rFonts w:ascii="Arial" w:hAnsi="Arial" w:cs="Arial"/>
                <w:i/>
              </w:rPr>
              <w:t>Mendez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Vega </w:t>
            </w:r>
          </w:p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Carlos Manuel Briones Zambrano</w:t>
            </w:r>
          </w:p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Cristhian Andres Pachay Arregui </w:t>
            </w:r>
          </w:p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proofErr w:type="spellStart"/>
            <w:r w:rsidRPr="009C66F3">
              <w:rPr>
                <w:rFonts w:ascii="Arial" w:hAnsi="Arial" w:cs="Arial"/>
                <w:i/>
              </w:rPr>
              <w:t>Nira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Melany Holguín Bonilla</w:t>
            </w:r>
          </w:p>
          <w:p w:rsidR="00DB79DA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9C66F3">
              <w:rPr>
                <w:rFonts w:ascii="Arial" w:hAnsi="Arial" w:cs="Arial"/>
                <w:i/>
              </w:rPr>
              <w:t>Ceme</w:t>
            </w:r>
            <w:proofErr w:type="spellEnd"/>
            <w:r w:rsidRPr="009C66F3">
              <w:rPr>
                <w:rFonts w:ascii="Arial" w:hAnsi="Arial" w:cs="Arial"/>
                <w:i/>
              </w:rPr>
              <w:t xml:space="preserve"> Bonilla</w:t>
            </w:r>
          </w:p>
          <w:p w:rsidR="00DB79DA" w:rsidRPr="009C66F3" w:rsidRDefault="00DB79DA" w:rsidP="00134B6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Ariana Michelle Cabezas Macias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:rsidR="00DB79DA" w:rsidRPr="009C66F3" w:rsidRDefault="00916157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04</w:t>
            </w:r>
            <w:r w:rsidR="00DB79DA">
              <w:rPr>
                <w:rFonts w:ascii="Arial" w:hAnsi="Arial" w:cs="Arial"/>
                <w:i/>
              </w:rPr>
              <w:t>/’</w:t>
            </w:r>
            <w:r>
              <w:rPr>
                <w:rFonts w:ascii="Arial" w:hAnsi="Arial" w:cs="Arial"/>
                <w:i/>
              </w:rPr>
              <w:t>03</w:t>
            </w:r>
            <w:r w:rsidR="00DB79DA">
              <w:rPr>
                <w:rFonts w:ascii="Arial" w:hAnsi="Arial" w:cs="Arial"/>
                <w:i/>
              </w:rPr>
              <w:t>/2023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20</w:t>
            </w:r>
            <w:r w:rsidRPr="009C66F3">
              <w:rPr>
                <w:rFonts w:ascii="Arial" w:hAnsi="Arial" w:cs="Arial"/>
                <w:i/>
                <w:iCs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21:00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Plataforma Zoom</w:t>
            </w:r>
          </w:p>
        </w:tc>
      </w:tr>
      <w:tr w:rsidR="00DB79DA" w:rsidRPr="009C66F3" w:rsidTr="00134B65">
        <w:tc>
          <w:tcPr>
            <w:tcW w:w="2552" w:type="dxa"/>
            <w:shd w:val="clear" w:color="auto" w:fill="D9D9D9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b/>
              </w:rPr>
            </w:pPr>
            <w:r w:rsidRPr="009C66F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E25AE4">
              <w:rPr>
                <w:rFonts w:ascii="Arial" w:hAnsi="Arial" w:cs="Arial"/>
                <w:i/>
              </w:rPr>
              <w:t>Parrales, F. (2022). DOCUMENTO DE DISEÑO DETALLADO DE SOFTWAR</w:t>
            </w:r>
            <w:r>
              <w:rPr>
                <w:rFonts w:ascii="Arial" w:hAnsi="Arial" w:cs="Arial"/>
                <w:i/>
              </w:rPr>
              <w:t>E</w:t>
            </w:r>
            <w:r w:rsidRPr="00E25AE4">
              <w:rPr>
                <w:rFonts w:ascii="Arial" w:hAnsi="Arial" w:cs="Arial"/>
                <w:i/>
              </w:rPr>
              <w:t xml:space="preserve">. Recuperado de </w:t>
            </w:r>
            <w:hyperlink r:id="rId20" w:history="1">
              <w:r w:rsidRPr="00F84156">
                <w:rPr>
                  <w:rStyle w:val="Hipervnculo"/>
                  <w:rFonts w:ascii="Arial" w:hAnsi="Arial" w:cs="Arial"/>
                  <w:i/>
                </w:rPr>
                <w:t>https://ugye-my.sharepoint.com/:w:/g/personal/franklin_parralesb_ug_edu_ec/EZb-LkUDx7FLqd5jMadiYkQBdq8ah4hmLE4kz7qoF5m5zA?e=ZTdCE0</w:t>
              </w:r>
            </w:hyperlink>
          </w:p>
        </w:tc>
      </w:tr>
    </w:tbl>
    <w:p w:rsidR="00DB79DA" w:rsidRPr="00FB1F9B" w:rsidRDefault="00DB79DA" w:rsidP="00DB79DA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B79DA" w:rsidRPr="007B5F67" w:rsidTr="00134B65">
        <w:tc>
          <w:tcPr>
            <w:tcW w:w="9923" w:type="dxa"/>
            <w:gridSpan w:val="3"/>
            <w:shd w:val="clear" w:color="auto" w:fill="A6A6A6"/>
          </w:tcPr>
          <w:p w:rsidR="00DB79DA" w:rsidRPr="007B5F67" w:rsidRDefault="00DB79DA" w:rsidP="00134B65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B79DA" w:rsidRPr="007B5F67" w:rsidTr="00134B65">
        <w:tc>
          <w:tcPr>
            <w:tcW w:w="3340" w:type="dxa"/>
            <w:shd w:val="clear" w:color="auto" w:fill="D9D9D9"/>
          </w:tcPr>
          <w:p w:rsidR="00DB79DA" w:rsidRPr="007B5F67" w:rsidRDefault="00DB79DA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:rsidR="00DB79DA" w:rsidRPr="007B5F67" w:rsidRDefault="00DB79DA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:rsidR="00DB79DA" w:rsidRPr="007B5F67" w:rsidRDefault="00DB79DA" w:rsidP="00134B65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1B2A73" w:rsidRDefault="00DB79DA" w:rsidP="00134B65">
            <w:pPr>
              <w:rPr>
                <w:rFonts w:ascii="Arial" w:hAnsi="Arial" w:cs="Arial"/>
                <w:i/>
                <w:color w:val="0000FF"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Líder</w:t>
            </w:r>
          </w:p>
        </w:tc>
        <w:tc>
          <w:tcPr>
            <w:tcW w:w="3402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1E46BD">
              <w:rPr>
                <w:rFonts w:ascii="Arial" w:hAnsi="Arial" w:cs="Arial"/>
                <w:i/>
              </w:rPr>
              <w:t xml:space="preserve">Allan Joshua </w:t>
            </w:r>
            <w:proofErr w:type="spellStart"/>
            <w:r w:rsidRPr="001E46BD">
              <w:rPr>
                <w:rFonts w:ascii="Arial" w:hAnsi="Arial" w:cs="Arial"/>
                <w:i/>
              </w:rPr>
              <w:t>Mendez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Vega </w:t>
            </w:r>
          </w:p>
        </w:tc>
      </w:tr>
      <w:tr w:rsidR="00DB79DA" w:rsidRPr="007B5F67" w:rsidTr="00134B65">
        <w:trPr>
          <w:trHeight w:val="663"/>
        </w:trPr>
        <w:tc>
          <w:tcPr>
            <w:tcW w:w="3340" w:type="dxa"/>
          </w:tcPr>
          <w:p w:rsidR="00DB79DA" w:rsidRPr="00FA1E80" w:rsidRDefault="00DB79DA" w:rsidP="00134B65">
            <w:pPr>
              <w:spacing w:after="0"/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Carlos Manuel Briones Zambrano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FA1E80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Cristhian Andres Pachay Arregui 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FA1E80" w:rsidRDefault="00DB79DA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proofErr w:type="spellStart"/>
            <w:r w:rsidRPr="001E46BD">
              <w:rPr>
                <w:rFonts w:ascii="Arial" w:hAnsi="Arial" w:cs="Arial"/>
                <w:i/>
              </w:rPr>
              <w:t>Nira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Melany Holguín Bonilla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FA1E80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 xml:space="preserve">Jeremy Gabriel </w:t>
            </w:r>
            <w:proofErr w:type="spellStart"/>
            <w:r w:rsidRPr="001E46BD">
              <w:rPr>
                <w:rFonts w:ascii="Arial" w:hAnsi="Arial" w:cs="Arial"/>
                <w:i/>
              </w:rPr>
              <w:t>Ceme</w:t>
            </w:r>
            <w:proofErr w:type="spellEnd"/>
            <w:r w:rsidRPr="001E46BD">
              <w:rPr>
                <w:rFonts w:ascii="Arial" w:hAnsi="Arial" w:cs="Arial"/>
                <w:i/>
              </w:rPr>
              <w:t xml:space="preserve"> Bonilla</w:t>
            </w:r>
          </w:p>
        </w:tc>
      </w:tr>
      <w:tr w:rsidR="00DB79DA" w:rsidRPr="007B5F67" w:rsidTr="00134B65">
        <w:tc>
          <w:tcPr>
            <w:tcW w:w="3340" w:type="dxa"/>
          </w:tcPr>
          <w:p w:rsidR="00DB79DA" w:rsidRPr="00FA1E80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  <w:tc>
          <w:tcPr>
            <w:tcW w:w="3181" w:type="dxa"/>
          </w:tcPr>
          <w:p w:rsidR="00DB79DA" w:rsidRPr="009C66F3" w:rsidRDefault="00DB79DA" w:rsidP="00134B65">
            <w:pPr>
              <w:rPr>
                <w:rFonts w:ascii="Arial" w:hAnsi="Arial" w:cs="Arial"/>
                <w:i/>
              </w:rPr>
            </w:pPr>
            <w:r w:rsidRPr="009C66F3">
              <w:rPr>
                <w:rFonts w:ascii="Arial" w:hAnsi="Arial" w:cs="Arial"/>
                <w:i/>
              </w:rPr>
              <w:t>Colaborador</w:t>
            </w:r>
          </w:p>
        </w:tc>
        <w:tc>
          <w:tcPr>
            <w:tcW w:w="3402" w:type="dxa"/>
          </w:tcPr>
          <w:p w:rsidR="00DB79DA" w:rsidRPr="007B5F67" w:rsidRDefault="00DB79DA" w:rsidP="00134B65">
            <w:pPr>
              <w:rPr>
                <w:rFonts w:ascii="Arial" w:hAnsi="Arial" w:cs="Arial"/>
              </w:rPr>
            </w:pPr>
            <w:r w:rsidRPr="001E46BD">
              <w:rPr>
                <w:rFonts w:ascii="Arial" w:hAnsi="Arial" w:cs="Arial"/>
                <w:i/>
              </w:rPr>
              <w:t>Ariana Michelle Cabezas Macias</w:t>
            </w:r>
          </w:p>
        </w:tc>
      </w:tr>
    </w:tbl>
    <w:p w:rsidR="00DB79DA" w:rsidRDefault="00DB79DA" w:rsidP="00DB79DA">
      <w:pPr>
        <w:rPr>
          <w:rFonts w:ascii="Arial" w:hAnsi="Arial" w:cs="Arial"/>
          <w:b/>
          <w:sz w:val="24"/>
        </w:rPr>
      </w:pPr>
    </w:p>
    <w:p w:rsidR="00DB79DA" w:rsidRDefault="00DB79DA" w:rsidP="00DB79DA">
      <w:pPr>
        <w:rPr>
          <w:rFonts w:ascii="Arial" w:hAnsi="Arial" w:cs="Arial"/>
          <w:b/>
          <w:sz w:val="24"/>
        </w:rPr>
      </w:pPr>
    </w:p>
    <w:p w:rsidR="00DB79DA" w:rsidRDefault="00DB79DA" w:rsidP="00DB79DA">
      <w:pPr>
        <w:rPr>
          <w:rFonts w:ascii="Arial" w:hAnsi="Arial" w:cs="Arial"/>
          <w:b/>
          <w:sz w:val="24"/>
        </w:rPr>
      </w:pPr>
    </w:p>
    <w:p w:rsidR="00DB79DA" w:rsidRPr="00FB1F9B" w:rsidRDefault="00DB79DA" w:rsidP="00DB79DA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B79DA" w:rsidRPr="007B5F67" w:rsidTr="00134B65">
        <w:tc>
          <w:tcPr>
            <w:tcW w:w="9923" w:type="dxa"/>
            <w:shd w:val="clear" w:color="auto" w:fill="D9D9D9"/>
          </w:tcPr>
          <w:p w:rsidR="00DB79DA" w:rsidRPr="007B5F67" w:rsidRDefault="00DB79DA" w:rsidP="00134B6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 TRATADOS</w:t>
            </w:r>
          </w:p>
        </w:tc>
      </w:tr>
    </w:tbl>
    <w:p w:rsidR="00DB79DA" w:rsidRDefault="00DB79DA" w:rsidP="00DB79DA">
      <w:pPr>
        <w:pStyle w:val="Textoindependiente"/>
        <w:rPr>
          <w:rFonts w:ascii="Arial" w:hAnsi="Arial" w:cs="Arial"/>
          <w:i/>
          <w:color w:val="0000FF"/>
        </w:rPr>
      </w:pPr>
    </w:p>
    <w:p w:rsidR="00DB79DA" w:rsidRDefault="00DB79DA" w:rsidP="00DB79DA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 xml:space="preserve">Revisar la Tarea </w:t>
      </w:r>
      <w:r w:rsidRPr="00003F33">
        <w:rPr>
          <w:rFonts w:ascii="Arial" w:hAnsi="Arial" w:cs="Arial"/>
          <w:i/>
        </w:rPr>
        <w:t>1</w:t>
      </w:r>
      <w:r>
        <w:rPr>
          <w:rFonts w:ascii="Arial" w:hAnsi="Arial" w:cs="Arial"/>
          <w:i/>
        </w:rPr>
        <w:t>5</w:t>
      </w:r>
      <w:r w:rsidRPr="00003F33">
        <w:rPr>
          <w:rFonts w:ascii="Arial" w:hAnsi="Arial" w:cs="Arial"/>
          <w:i/>
        </w:rPr>
        <w:t>: Semana 1</w:t>
      </w:r>
      <w:r>
        <w:rPr>
          <w:rFonts w:ascii="Arial" w:hAnsi="Arial" w:cs="Arial"/>
          <w:i/>
        </w:rPr>
        <w:t>3</w:t>
      </w:r>
      <w:r w:rsidRPr="00003F33">
        <w:rPr>
          <w:rFonts w:ascii="Arial" w:hAnsi="Arial" w:cs="Arial"/>
          <w:i/>
        </w:rPr>
        <w:t xml:space="preserve"> - Desarrollo de Proyecto</w:t>
      </w:r>
    </w:p>
    <w:p w:rsidR="00DB79DA" w:rsidRDefault="00DB79DA" w:rsidP="00DB79DA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 xml:space="preserve">Revisar </w:t>
      </w:r>
      <w:r>
        <w:rPr>
          <w:rFonts w:ascii="Arial" w:hAnsi="Arial" w:cs="Arial"/>
          <w:i/>
        </w:rPr>
        <w:t xml:space="preserve">la </w:t>
      </w:r>
      <w:r w:rsidRPr="00657103">
        <w:rPr>
          <w:rFonts w:ascii="Arial" w:hAnsi="Arial" w:cs="Arial"/>
          <w:i/>
        </w:rPr>
        <w:t>política de mantenimiento de</w:t>
      </w:r>
      <w:r>
        <w:rPr>
          <w:rFonts w:ascii="Arial" w:hAnsi="Arial" w:cs="Arial"/>
          <w:i/>
        </w:rPr>
        <w:t>l</w:t>
      </w:r>
      <w:r w:rsidRPr="00657103">
        <w:rPr>
          <w:rFonts w:ascii="Arial" w:hAnsi="Arial" w:cs="Arial"/>
          <w:i/>
        </w:rPr>
        <w:t xml:space="preserve"> proyecto.</w:t>
      </w:r>
    </w:p>
    <w:p w:rsidR="00DB79DA" w:rsidRPr="00657103" w:rsidRDefault="00DB79DA" w:rsidP="00DB79DA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Desarrollar </w:t>
      </w:r>
      <w:r w:rsidRPr="00003F33">
        <w:rPr>
          <w:rFonts w:ascii="Arial" w:hAnsi="Arial" w:cs="Arial"/>
          <w:i/>
        </w:rPr>
        <w:t>el manual de usuario</w:t>
      </w:r>
      <w:r>
        <w:rPr>
          <w:rFonts w:ascii="Arial" w:hAnsi="Arial" w:cs="Arial"/>
          <w:i/>
        </w:rPr>
        <w:t>.</w:t>
      </w:r>
    </w:p>
    <w:p w:rsidR="00DB79DA" w:rsidRPr="000666CB" w:rsidRDefault="00DB79DA" w:rsidP="00DB79DA">
      <w:pPr>
        <w:pStyle w:val="Textoindependiente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Revisar</w:t>
      </w:r>
      <w:r w:rsidRPr="000666C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l</w:t>
      </w:r>
      <w:r w:rsidRPr="00657103">
        <w:rPr>
          <w:rFonts w:ascii="Arial" w:hAnsi="Arial" w:cs="Arial"/>
          <w:i/>
        </w:rPr>
        <w:t xml:space="preserve">a entrega </w:t>
      </w:r>
      <w:r>
        <w:rPr>
          <w:rFonts w:ascii="Arial" w:hAnsi="Arial" w:cs="Arial"/>
          <w:i/>
        </w:rPr>
        <w:t xml:space="preserve">que </w:t>
      </w:r>
      <w:r w:rsidRPr="00657103">
        <w:rPr>
          <w:rFonts w:ascii="Arial" w:hAnsi="Arial" w:cs="Arial"/>
          <w:i/>
        </w:rPr>
        <w:t>deberá contener el código comentado</w:t>
      </w:r>
      <w:r w:rsidRPr="000666CB">
        <w:rPr>
          <w:rFonts w:ascii="Arial" w:hAnsi="Arial" w:cs="Arial"/>
          <w:i/>
        </w:rPr>
        <w:t>.</w:t>
      </w:r>
    </w:p>
    <w:p w:rsidR="00DB79DA" w:rsidRPr="009A6C86" w:rsidRDefault="00DB79DA" w:rsidP="00DB79DA">
      <w:pPr>
        <w:pStyle w:val="Textoindependiente"/>
        <w:numPr>
          <w:ilvl w:val="0"/>
          <w:numId w:val="6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i/>
        </w:rPr>
        <w:t>Revisar</w:t>
      </w:r>
      <w:r w:rsidRPr="009A6C86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las </w:t>
      </w:r>
      <w:r w:rsidRPr="009A6C86">
        <w:rPr>
          <w:rFonts w:ascii="Arial" w:hAnsi="Arial" w:cs="Arial"/>
          <w:i/>
        </w:rPr>
        <w:t>instrucciones sobre como abrir el proyecto</w:t>
      </w:r>
      <w:r>
        <w:rPr>
          <w:rFonts w:ascii="Arial" w:hAnsi="Arial" w:cs="Arial"/>
          <w:i/>
        </w:rPr>
        <w:t xml:space="preserve"> sobre el IDE.</w:t>
      </w:r>
    </w:p>
    <w:p w:rsidR="00DB79DA" w:rsidRPr="009A6C86" w:rsidRDefault="00DB79DA" w:rsidP="00DB79DA">
      <w:pPr>
        <w:pStyle w:val="Textoindependiente"/>
        <w:rPr>
          <w:rFonts w:ascii="Arial" w:hAnsi="Arial" w:cs="Arial"/>
          <w:b/>
          <w:color w:val="000000"/>
        </w:rPr>
      </w:pPr>
      <w:r w:rsidRPr="009A6C86">
        <w:rPr>
          <w:rFonts w:ascii="Arial" w:hAnsi="Arial" w:cs="Arial"/>
          <w:b/>
          <w:color w:val="000000"/>
        </w:rPr>
        <w:t>LISTA DE ACCIONES</w:t>
      </w:r>
    </w:p>
    <w:p w:rsidR="00DB79DA" w:rsidRDefault="00DB79DA" w:rsidP="00DB79DA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Corregir</w:t>
      </w:r>
      <w:r w:rsidRPr="009A6C86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l</w:t>
      </w:r>
      <w:r w:rsidRPr="00657103">
        <w:rPr>
          <w:rFonts w:ascii="Arial" w:hAnsi="Arial" w:cs="Arial"/>
          <w:i/>
        </w:rPr>
        <w:t>a entrega</w:t>
      </w:r>
      <w:r w:rsidR="00916157">
        <w:rPr>
          <w:rFonts w:ascii="Arial" w:hAnsi="Arial" w:cs="Arial"/>
          <w:i/>
        </w:rPr>
        <w:t xml:space="preserve"> que</w:t>
      </w:r>
      <w:r w:rsidRPr="00657103">
        <w:rPr>
          <w:rFonts w:ascii="Arial" w:hAnsi="Arial" w:cs="Arial"/>
          <w:i/>
        </w:rPr>
        <w:t xml:space="preserve"> deberá contener el código comentado</w:t>
      </w:r>
      <w:r w:rsidRPr="009A6C86">
        <w:rPr>
          <w:rFonts w:ascii="Arial" w:hAnsi="Arial" w:cs="Arial"/>
          <w:i/>
        </w:rPr>
        <w:t>.</w:t>
      </w:r>
    </w:p>
    <w:p w:rsidR="00DB79DA" w:rsidRDefault="00DB79DA" w:rsidP="00DB79DA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 xml:space="preserve">Corregir la política de mantenimiento del </w:t>
      </w:r>
      <w:r w:rsidR="00916157">
        <w:rPr>
          <w:rFonts w:ascii="Arial" w:hAnsi="Arial" w:cs="Arial"/>
          <w:i/>
        </w:rPr>
        <w:t>sistema</w:t>
      </w:r>
      <w:r w:rsidRPr="00657103">
        <w:rPr>
          <w:rFonts w:ascii="Arial" w:hAnsi="Arial" w:cs="Arial"/>
          <w:i/>
        </w:rPr>
        <w:t>.</w:t>
      </w:r>
    </w:p>
    <w:p w:rsidR="00DB79DA" w:rsidRPr="00003F33" w:rsidRDefault="00916157" w:rsidP="00DB79DA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Corregir</w:t>
      </w:r>
      <w:r w:rsidR="00DB79DA">
        <w:rPr>
          <w:rFonts w:ascii="Arial" w:hAnsi="Arial" w:cs="Arial"/>
          <w:i/>
        </w:rPr>
        <w:t xml:space="preserve"> </w:t>
      </w:r>
      <w:r w:rsidR="00DB79DA" w:rsidRPr="00003F33">
        <w:rPr>
          <w:rFonts w:ascii="Arial" w:hAnsi="Arial" w:cs="Arial"/>
          <w:i/>
        </w:rPr>
        <w:t>el manual de usuario</w:t>
      </w:r>
      <w:r w:rsidR="00DB79DA">
        <w:rPr>
          <w:rFonts w:ascii="Arial" w:hAnsi="Arial" w:cs="Arial"/>
          <w:i/>
        </w:rPr>
        <w:t>.</w:t>
      </w:r>
    </w:p>
    <w:p w:rsidR="00DB79DA" w:rsidRPr="00657103" w:rsidRDefault="00DB79DA" w:rsidP="00DB79DA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 w:rsidRPr="00657103">
        <w:rPr>
          <w:rFonts w:ascii="Arial" w:hAnsi="Arial" w:cs="Arial"/>
          <w:i/>
        </w:rPr>
        <w:t>Corregir la documentación zip del proyecto.</w:t>
      </w:r>
    </w:p>
    <w:p w:rsidR="00DB79DA" w:rsidRDefault="00DB79DA" w:rsidP="00DB79DA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Corregir las </w:t>
      </w:r>
      <w:r w:rsidRPr="009A6C86">
        <w:rPr>
          <w:rFonts w:ascii="Arial" w:hAnsi="Arial" w:cs="Arial"/>
          <w:i/>
        </w:rPr>
        <w:t>instrucciones sobre como abrir el proyecto</w:t>
      </w:r>
      <w:r>
        <w:rPr>
          <w:rFonts w:ascii="Arial" w:hAnsi="Arial" w:cs="Arial"/>
          <w:i/>
        </w:rPr>
        <w:t xml:space="preserve"> sobre el IDE.</w:t>
      </w:r>
    </w:p>
    <w:p w:rsidR="00916157" w:rsidRPr="009A6C86" w:rsidRDefault="00916157" w:rsidP="00DB79DA">
      <w:pPr>
        <w:pStyle w:val="Textoindependien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Incluir la bitácora del proyecto.</w:t>
      </w:r>
    </w:p>
    <w:p w:rsidR="00DB79DA" w:rsidRDefault="00DB79DA" w:rsidP="00DB79DA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:rsidR="00DB79DA" w:rsidRDefault="000E5ACC" w:rsidP="00DB79DA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68768C91" wp14:editId="26FB9562">
            <wp:extent cx="4051616" cy="2157774"/>
            <wp:effectExtent l="0" t="0" r="635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42" cy="21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DA" w:rsidRDefault="00916157" w:rsidP="00DB79DA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>
            <wp:extent cx="4036695" cy="1913255"/>
            <wp:effectExtent l="0" t="0" r="190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atsApp Image 2023-03-07 at 09.37.28 (1).jpe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7" t="5550"/>
                    <a:stretch/>
                  </pic:blipFill>
                  <pic:spPr bwMode="auto">
                    <a:xfrm>
                      <a:off x="0" y="0"/>
                      <a:ext cx="4064522" cy="192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ACC" w:rsidRPr="00840A6C" w:rsidRDefault="000E5ACC" w:rsidP="000E5ACC">
      <w:pPr>
        <w:pStyle w:val="Textoindependiente"/>
        <w:rPr>
          <w:rFonts w:ascii="Arial" w:hAnsi="Arial" w:cs="Arial"/>
          <w:i/>
          <w:iCs/>
        </w:rPr>
      </w:pPr>
    </w:p>
    <w:p w:rsidR="000E5ACC" w:rsidRDefault="000E5ACC" w:rsidP="000E5ACC">
      <w:pPr>
        <w:pStyle w:val="Textoindependiente"/>
        <w:rPr>
          <w:rFonts w:ascii="Arial" w:hAnsi="Arial" w:cs="Arial"/>
          <w:b/>
          <w:bCs/>
        </w:rPr>
      </w:pPr>
      <w:r w:rsidRPr="484FF550">
        <w:rPr>
          <w:rFonts w:ascii="Arial" w:hAnsi="Arial" w:cs="Arial"/>
          <w:b/>
          <w:bCs/>
        </w:rPr>
        <w:t>PROGRESO DE MÓDULOS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65"/>
        <w:gridCol w:w="2738"/>
        <w:gridCol w:w="2738"/>
      </w:tblGrid>
      <w:tr w:rsidR="000E5ACC" w:rsidRPr="000E5ACC" w:rsidTr="00134B65">
        <w:trPr>
          <w:trHeight w:val="345"/>
        </w:trPr>
        <w:tc>
          <w:tcPr>
            <w:tcW w:w="2565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0E5ACC">
              <w:rPr>
                <w:rFonts w:ascii="Arial" w:hAnsi="Arial" w:cs="Arial"/>
                <w:b/>
                <w:bCs/>
                <w:color w:val="000000" w:themeColor="text1"/>
                <w:lang w:val="es-EC"/>
              </w:rPr>
              <w:t>Integrante</w:t>
            </w: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0E5ACC">
              <w:rPr>
                <w:rFonts w:ascii="Arial" w:hAnsi="Arial" w:cs="Arial"/>
                <w:b/>
                <w:bCs/>
                <w:color w:val="000000" w:themeColor="text1"/>
                <w:lang w:val="es-EC"/>
              </w:rPr>
              <w:t>Módulo</w:t>
            </w: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b/>
                <w:bCs/>
                <w:color w:val="000000" w:themeColor="text1"/>
                <w:lang w:val="es-EC"/>
              </w:rPr>
              <w:t>Porcentaje de avance</w:t>
            </w:r>
          </w:p>
        </w:tc>
      </w:tr>
      <w:tr w:rsidR="000E5ACC" w:rsidRPr="000E5ACC" w:rsidTr="00134B65">
        <w:tc>
          <w:tcPr>
            <w:tcW w:w="2565" w:type="dxa"/>
          </w:tcPr>
          <w:p w:rsidR="000E5ACC" w:rsidRPr="000E5ACC" w:rsidRDefault="000E5ACC" w:rsidP="000E5ACC">
            <w:pPr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0E5ACC">
              <w:rPr>
                <w:rFonts w:ascii="Arial" w:hAnsi="Arial" w:cs="Arial"/>
                <w:i/>
              </w:rPr>
              <w:t>Cristhian Pachay</w:t>
            </w:r>
          </w:p>
          <w:p w:rsidR="000E5ACC" w:rsidRPr="000E5ACC" w:rsidRDefault="000E5ACC" w:rsidP="000E5ACC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</w:rPr>
            </w:pP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Petición</w:t>
            </w: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55%</w:t>
            </w:r>
          </w:p>
        </w:tc>
      </w:tr>
      <w:tr w:rsidR="000E5ACC" w:rsidRPr="000E5ACC" w:rsidTr="00134B65">
        <w:tc>
          <w:tcPr>
            <w:tcW w:w="2565" w:type="dxa"/>
          </w:tcPr>
          <w:p w:rsidR="000E5ACC" w:rsidRPr="000E5ACC" w:rsidRDefault="000E5ACC" w:rsidP="000E5ACC">
            <w:pPr>
              <w:jc w:val="center"/>
              <w:rPr>
                <w:rFonts w:ascii="Arial" w:hAnsi="Arial" w:cs="Arial"/>
                <w:i/>
                <w:lang w:eastAsia="es-ES"/>
              </w:rPr>
            </w:pPr>
            <w:r w:rsidRPr="000E5ACC">
              <w:rPr>
                <w:rFonts w:ascii="Arial" w:hAnsi="Arial" w:cs="Arial"/>
                <w:i/>
              </w:rPr>
              <w:t>Ariana Cabezas</w:t>
            </w:r>
          </w:p>
          <w:p w:rsidR="000E5ACC" w:rsidRPr="000E5ACC" w:rsidRDefault="000E5ACC" w:rsidP="000E5ACC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</w:rPr>
            </w:pP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Ambulancia</w:t>
            </w:r>
          </w:p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</w:rPr>
            </w:pP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55%</w:t>
            </w:r>
          </w:p>
        </w:tc>
      </w:tr>
      <w:tr w:rsidR="000E5ACC" w:rsidRPr="000E5ACC" w:rsidTr="00134B65">
        <w:tc>
          <w:tcPr>
            <w:tcW w:w="2565" w:type="dxa"/>
          </w:tcPr>
          <w:p w:rsidR="000E5ACC" w:rsidRPr="000E5ACC" w:rsidRDefault="000E5ACC" w:rsidP="000E5ACC">
            <w:pPr>
              <w:spacing w:after="0"/>
              <w:jc w:val="center"/>
              <w:rPr>
                <w:rFonts w:ascii="Arial" w:hAnsi="Arial" w:cs="Arial"/>
                <w:i/>
              </w:rPr>
            </w:pPr>
            <w:proofErr w:type="spellStart"/>
            <w:r w:rsidRPr="000E5ACC">
              <w:rPr>
                <w:rFonts w:ascii="Arial" w:hAnsi="Arial" w:cs="Arial"/>
                <w:i/>
              </w:rPr>
              <w:t>Nira</w:t>
            </w:r>
            <w:proofErr w:type="spellEnd"/>
            <w:r w:rsidRPr="000E5ACC">
              <w:rPr>
                <w:rFonts w:ascii="Arial" w:hAnsi="Arial" w:cs="Arial"/>
                <w:i/>
              </w:rPr>
              <w:t xml:space="preserve"> Holguín</w:t>
            </w:r>
          </w:p>
          <w:p w:rsidR="000E5ACC" w:rsidRPr="000E5ACC" w:rsidRDefault="000E5ACC" w:rsidP="000E5A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Manual de usuario</w:t>
            </w: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55%</w:t>
            </w:r>
          </w:p>
        </w:tc>
      </w:tr>
      <w:tr w:rsidR="000E5ACC" w:rsidRPr="000E5ACC" w:rsidTr="000E5ACC">
        <w:trPr>
          <w:trHeight w:val="1061"/>
        </w:trPr>
        <w:tc>
          <w:tcPr>
            <w:tcW w:w="2565" w:type="dxa"/>
          </w:tcPr>
          <w:p w:rsidR="000E5ACC" w:rsidRPr="000E5ACC" w:rsidRDefault="000E5ACC" w:rsidP="000E5ACC">
            <w:pPr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0E5ACC">
              <w:rPr>
                <w:rFonts w:ascii="Arial" w:hAnsi="Arial" w:cs="Arial"/>
                <w:i/>
              </w:rPr>
              <w:t xml:space="preserve">Allan </w:t>
            </w:r>
            <w:proofErr w:type="spellStart"/>
            <w:r w:rsidRPr="000E5ACC">
              <w:rPr>
                <w:rFonts w:ascii="Arial" w:hAnsi="Arial" w:cs="Arial"/>
                <w:i/>
              </w:rPr>
              <w:t>Mendez</w:t>
            </w:r>
            <w:proofErr w:type="spellEnd"/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proofErr w:type="spellStart"/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Login</w:t>
            </w:r>
            <w:proofErr w:type="spellEnd"/>
          </w:p>
          <w:p w:rsidR="000E5ACC" w:rsidRPr="000E5ACC" w:rsidRDefault="000E5ACC" w:rsidP="000E5ACC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Gerente</w:t>
            </w: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100%</w:t>
            </w:r>
          </w:p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55%</w:t>
            </w:r>
          </w:p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</w:p>
        </w:tc>
      </w:tr>
      <w:tr w:rsidR="000E5ACC" w:rsidRPr="000E5ACC" w:rsidTr="00134B65">
        <w:tc>
          <w:tcPr>
            <w:tcW w:w="2565" w:type="dxa"/>
          </w:tcPr>
          <w:p w:rsidR="000E5ACC" w:rsidRPr="000E5ACC" w:rsidRDefault="000E5ACC" w:rsidP="000E5ACC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E5ACC">
              <w:rPr>
                <w:rFonts w:ascii="Arial" w:hAnsi="Arial" w:cs="Arial"/>
                <w:i/>
              </w:rPr>
              <w:t>Carlos Briones</w:t>
            </w:r>
          </w:p>
          <w:p w:rsidR="000E5ACC" w:rsidRPr="000E5ACC" w:rsidRDefault="000E5ACC" w:rsidP="000E5ACC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Cliente</w:t>
            </w:r>
          </w:p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55%</w:t>
            </w:r>
          </w:p>
        </w:tc>
      </w:tr>
      <w:tr w:rsidR="000E5ACC" w:rsidRPr="000E5ACC" w:rsidTr="00134B65">
        <w:tc>
          <w:tcPr>
            <w:tcW w:w="2565" w:type="dxa"/>
          </w:tcPr>
          <w:p w:rsidR="000E5ACC" w:rsidRPr="000E5ACC" w:rsidRDefault="000E5ACC" w:rsidP="000E5ACC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E5ACC">
              <w:rPr>
                <w:rFonts w:ascii="Arial" w:hAnsi="Arial" w:cs="Arial"/>
                <w:i/>
              </w:rPr>
              <w:t xml:space="preserve">Jeremy </w:t>
            </w:r>
            <w:proofErr w:type="spellStart"/>
            <w:r w:rsidRPr="000E5ACC">
              <w:rPr>
                <w:rFonts w:ascii="Arial" w:hAnsi="Arial" w:cs="Arial"/>
                <w:i/>
              </w:rPr>
              <w:t>Ceme</w:t>
            </w:r>
            <w:proofErr w:type="spellEnd"/>
          </w:p>
          <w:p w:rsidR="000E5ACC" w:rsidRPr="000E5ACC" w:rsidRDefault="000E5ACC" w:rsidP="000E5ACC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</w:rPr>
            </w:pP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Conductor</w:t>
            </w:r>
          </w:p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Secretaria</w:t>
            </w:r>
          </w:p>
        </w:tc>
        <w:tc>
          <w:tcPr>
            <w:tcW w:w="2738" w:type="dxa"/>
          </w:tcPr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55%</w:t>
            </w:r>
          </w:p>
          <w:p w:rsidR="000E5ACC" w:rsidRPr="000E5ACC" w:rsidRDefault="000E5ACC" w:rsidP="00134B65">
            <w:pPr>
              <w:pStyle w:val="NormalWeb"/>
              <w:spacing w:line="276" w:lineRule="auto"/>
              <w:jc w:val="center"/>
              <w:rPr>
                <w:rFonts w:ascii="Arial" w:hAnsi="Arial" w:cs="Arial"/>
                <w:i/>
                <w:color w:val="000000" w:themeColor="text1"/>
                <w:lang w:val="es-EC"/>
              </w:rPr>
            </w:pPr>
            <w:r w:rsidRPr="000E5ACC">
              <w:rPr>
                <w:rFonts w:ascii="Arial" w:hAnsi="Arial" w:cs="Arial"/>
                <w:i/>
                <w:color w:val="000000" w:themeColor="text1"/>
                <w:lang w:val="es-EC"/>
              </w:rPr>
              <w:t>55%</w:t>
            </w:r>
          </w:p>
        </w:tc>
      </w:tr>
    </w:tbl>
    <w:p w:rsidR="00DB79DA" w:rsidRDefault="00DB79DA" w:rsidP="00DB79DA">
      <w:pPr>
        <w:rPr>
          <w:lang w:eastAsia="es-ES"/>
        </w:rPr>
      </w:pPr>
    </w:p>
    <w:p w:rsidR="000E5ACC" w:rsidRPr="00DB79DA" w:rsidRDefault="000E5ACC" w:rsidP="000E5ACC">
      <w:pPr>
        <w:rPr>
          <w:lang w:eastAsia="es-ES"/>
        </w:rPr>
      </w:pPr>
      <w:bookmarkStart w:id="0" w:name="_GoBack"/>
      <w:bookmarkEnd w:id="0"/>
    </w:p>
    <w:sectPr w:rsidR="000E5ACC" w:rsidRPr="00DB79DA" w:rsidSect="007B5F67">
      <w:headerReference w:type="default" r:id="rId23"/>
      <w:footerReference w:type="default" r:id="rId2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58E7" w:rsidRDefault="00A858E7" w:rsidP="00E45455">
      <w:pPr>
        <w:spacing w:after="0" w:line="240" w:lineRule="auto"/>
      </w:pPr>
      <w:r>
        <w:separator/>
      </w:r>
    </w:p>
  </w:endnote>
  <w:endnote w:type="continuationSeparator" w:id="0">
    <w:p w:rsidR="00A858E7" w:rsidRDefault="00A858E7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6C86" w:rsidRPr="007B5F67" w:rsidRDefault="00F10210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66A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9A6C86">
      <w:rPr>
        <w:rStyle w:val="Nmerodepgina"/>
        <w:b/>
        <w:snapToGrid w:val="0"/>
        <w:sz w:val="20"/>
        <w:lang w:val="es-ES_tradnl"/>
      </w:rPr>
      <w:t>B</w:t>
    </w:r>
    <w:r w:rsidR="009A6C86" w:rsidRPr="00891D30">
      <w:rPr>
        <w:rStyle w:val="Nmerodepgina"/>
        <w:b/>
        <w:snapToGrid w:val="0"/>
        <w:sz w:val="20"/>
        <w:lang w:val="es-ES_tradnl"/>
      </w:rPr>
      <w:t>ITÁCORA</w:t>
    </w:r>
    <w:r w:rsidR="009A6C86">
      <w:rPr>
        <w:rStyle w:val="Nmerodepgina"/>
        <w:b/>
        <w:snapToGrid w:val="0"/>
        <w:sz w:val="20"/>
        <w:lang w:val="es-ES_tradnl"/>
      </w:rPr>
      <w:t xml:space="preserve"> </w:t>
    </w:r>
    <w:r w:rsidR="009A6C86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9A6C86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9A6C86">
      <w:rPr>
        <w:rStyle w:val="Nmerodepgina"/>
        <w:b/>
        <w:snapToGrid w:val="0"/>
        <w:sz w:val="20"/>
        <w:lang w:val="es-ES_tradnl"/>
      </w:rPr>
      <w:t>Ph.D</w:t>
    </w:r>
    <w:proofErr w:type="spellEnd"/>
    <w:r w:rsidR="009A6C86">
      <w:rPr>
        <w:rStyle w:val="Nmerodepgina"/>
        <w:b/>
        <w:snapToGrid w:val="0"/>
        <w:sz w:val="20"/>
        <w:lang w:val="es-ES_tradnl"/>
      </w:rPr>
      <w:t>. Franklin Parrales</w:t>
    </w:r>
    <w:r w:rsidR="009A6C86">
      <w:rPr>
        <w:rFonts w:cs="Book Antiqua"/>
        <w:b/>
        <w:sz w:val="20"/>
      </w:rPr>
      <w:tab/>
    </w:r>
    <w:r w:rsidR="009A6C86" w:rsidRPr="007B5F67">
      <w:rPr>
        <w:rFonts w:ascii="Arial" w:hAnsi="Arial" w:cs="Arial"/>
        <w:b/>
        <w:sz w:val="18"/>
      </w:rPr>
      <w:t>Página</w:t>
    </w:r>
    <w:r w:rsidR="009A6C86" w:rsidRPr="007B5F67">
      <w:rPr>
        <w:rFonts w:ascii="Arial" w:hAnsi="Arial" w:cs="Arial"/>
        <w:b/>
        <w:sz w:val="16"/>
      </w:rPr>
      <w:t>:</w:t>
    </w:r>
    <w:r w:rsidR="009A6C86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9A6C86" w:rsidRPr="007B5F67">
      <w:rPr>
        <w:rFonts w:ascii="Arial" w:hAnsi="Arial" w:cs="Arial"/>
        <w:sz w:val="20"/>
      </w:rPr>
      <w:fldChar w:fldCharType="begin"/>
    </w:r>
    <w:r w:rsidR="009A6C86" w:rsidRPr="007B5F67">
      <w:rPr>
        <w:rFonts w:ascii="Arial" w:hAnsi="Arial" w:cs="Arial"/>
        <w:sz w:val="20"/>
      </w:rPr>
      <w:instrText xml:space="preserve"> PAGE   \* MERGEFORMAT </w:instrText>
    </w:r>
    <w:r w:rsidR="009A6C86" w:rsidRPr="007B5F67">
      <w:rPr>
        <w:rFonts w:ascii="Arial" w:hAnsi="Arial" w:cs="Arial"/>
        <w:sz w:val="20"/>
      </w:rPr>
      <w:fldChar w:fldCharType="separate"/>
    </w:r>
    <w:r w:rsidR="009A6C86">
      <w:rPr>
        <w:rFonts w:ascii="Arial" w:hAnsi="Arial" w:cs="Arial"/>
        <w:noProof/>
        <w:sz w:val="20"/>
      </w:rPr>
      <w:t>1</w:t>
    </w:r>
    <w:r w:rsidR="009A6C86" w:rsidRPr="007B5F67">
      <w:rPr>
        <w:rFonts w:ascii="Arial" w:hAnsi="Arial" w:cs="Arial"/>
        <w:sz w:val="20"/>
      </w:rPr>
      <w:fldChar w:fldCharType="end"/>
    </w:r>
    <w:r w:rsidR="009A6C86" w:rsidRPr="007B5F67">
      <w:rPr>
        <w:rFonts w:ascii="Arial" w:hAnsi="Arial" w:cs="Arial"/>
        <w:sz w:val="20"/>
      </w:rPr>
      <w:t xml:space="preserve"> de </w:t>
    </w:r>
    <w:r w:rsidR="009A6C86" w:rsidRPr="007B5F67">
      <w:rPr>
        <w:rFonts w:ascii="Arial" w:hAnsi="Arial" w:cs="Arial"/>
        <w:sz w:val="20"/>
      </w:rPr>
      <w:fldChar w:fldCharType="begin"/>
    </w:r>
    <w:r w:rsidR="009A6C86" w:rsidRPr="007B5F67">
      <w:rPr>
        <w:rFonts w:ascii="Arial" w:hAnsi="Arial" w:cs="Arial"/>
        <w:sz w:val="20"/>
      </w:rPr>
      <w:instrText>NUMPAGES</w:instrText>
    </w:r>
    <w:r w:rsidR="009A6C86" w:rsidRPr="007B5F67">
      <w:rPr>
        <w:rFonts w:ascii="Arial" w:hAnsi="Arial" w:cs="Arial"/>
        <w:sz w:val="20"/>
      </w:rPr>
      <w:fldChar w:fldCharType="separate"/>
    </w:r>
    <w:r w:rsidR="009A6C86">
      <w:rPr>
        <w:rFonts w:ascii="Arial" w:hAnsi="Arial" w:cs="Arial"/>
        <w:noProof/>
        <w:sz w:val="20"/>
      </w:rPr>
      <w:t>2</w:t>
    </w:r>
    <w:r w:rsidR="009A6C86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58E7" w:rsidRDefault="00A858E7" w:rsidP="00E45455">
      <w:pPr>
        <w:spacing w:after="0" w:line="240" w:lineRule="auto"/>
      </w:pPr>
      <w:r>
        <w:separator/>
      </w:r>
    </w:p>
  </w:footnote>
  <w:footnote w:type="continuationSeparator" w:id="0">
    <w:p w:rsidR="00A858E7" w:rsidRDefault="00A858E7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6C86" w:rsidRPr="006B66B9" w:rsidRDefault="00F1021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9A6C86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9A6C86" w:rsidRPr="006B66B9">
      <w:rPr>
        <w:rFonts w:eastAsia="Times New Roman"/>
        <w:b/>
        <w:sz w:val="20"/>
        <w:szCs w:val="20"/>
        <w:lang w:eastAsia="ar-SA"/>
      </w:rPr>
      <w:t>Proyecto</w:t>
    </w:r>
    <w:r w:rsidR="009A6C86" w:rsidRPr="006B66B9">
      <w:rPr>
        <w:rFonts w:eastAsia="Times New Roman"/>
        <w:sz w:val="20"/>
        <w:szCs w:val="20"/>
        <w:lang w:eastAsia="ar-SA"/>
      </w:rPr>
      <w:t xml:space="preserve">: </w:t>
    </w:r>
    <w:r w:rsidR="009A6C86">
      <w:rPr>
        <w:rFonts w:eastAsia="Times New Roman"/>
        <w:sz w:val="20"/>
        <w:szCs w:val="20"/>
        <w:lang w:eastAsia="ar-SA"/>
      </w:rPr>
      <w:t>Grupo I</w:t>
    </w:r>
    <w:r w:rsidR="009A6C86" w:rsidRPr="006B66B9">
      <w:rPr>
        <w:rFonts w:eastAsia="Times New Roman"/>
        <w:sz w:val="20"/>
        <w:szCs w:val="20"/>
        <w:lang w:eastAsia="ar-SA"/>
      </w:rPr>
      <w:t xml:space="preserve">     </w:t>
    </w:r>
  </w:p>
  <w:p w:rsidR="009A6C86" w:rsidRPr="006B66B9" w:rsidRDefault="00F1021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07BD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9A6C86" w:rsidRPr="006B66B9">
      <w:rPr>
        <w:rFonts w:eastAsia="Times New Roman"/>
        <w:b/>
        <w:sz w:val="20"/>
        <w:szCs w:val="20"/>
        <w:lang w:eastAsia="ar-SA"/>
      </w:rPr>
      <w:t>Versión Producto</w:t>
    </w:r>
    <w:r w:rsidR="009A6C86" w:rsidRPr="006B66B9">
      <w:rPr>
        <w:rFonts w:eastAsia="Times New Roman"/>
        <w:sz w:val="20"/>
        <w:szCs w:val="20"/>
        <w:lang w:eastAsia="ar-SA"/>
      </w:rPr>
      <w:t xml:space="preserve">: </w:t>
    </w:r>
    <w:r w:rsidR="000E5ACC">
      <w:rPr>
        <w:rFonts w:eastAsia="Times New Roman"/>
        <w:sz w:val="20"/>
        <w:szCs w:val="20"/>
        <w:lang w:eastAsia="ar-SA"/>
      </w:rPr>
      <w:t>2</w:t>
    </w:r>
    <w:r w:rsidR="009A6C86">
      <w:rPr>
        <w:rFonts w:eastAsia="Times New Roman"/>
        <w:sz w:val="20"/>
        <w:szCs w:val="20"/>
        <w:lang w:eastAsia="ar-SA"/>
      </w:rPr>
      <w:t>.0</w:t>
    </w:r>
    <w:r w:rsidR="009A6C86" w:rsidRPr="006B66B9">
      <w:rPr>
        <w:rFonts w:eastAsia="Times New Roman"/>
        <w:sz w:val="20"/>
        <w:szCs w:val="20"/>
        <w:lang w:eastAsia="ar-SA"/>
      </w:rPr>
      <w:t xml:space="preserve">   </w:t>
    </w:r>
    <w:r w:rsidR="009A6C86" w:rsidRPr="006B66B9">
      <w:rPr>
        <w:rFonts w:eastAsia="Times New Roman"/>
        <w:b/>
        <w:sz w:val="20"/>
        <w:szCs w:val="20"/>
        <w:lang w:eastAsia="ar-SA"/>
      </w:rPr>
      <w:t>Cliente</w:t>
    </w:r>
    <w:r w:rsidR="009A6C86" w:rsidRPr="006B66B9">
      <w:rPr>
        <w:rFonts w:eastAsia="Times New Roman"/>
        <w:sz w:val="20"/>
        <w:szCs w:val="20"/>
        <w:lang w:eastAsia="ar-SA"/>
      </w:rPr>
      <w:t xml:space="preserve">: </w:t>
    </w:r>
    <w:r w:rsidR="009A6C86">
      <w:rPr>
        <w:rFonts w:eastAsia="Times New Roman"/>
        <w:sz w:val="20"/>
        <w:szCs w:val="20"/>
        <w:lang w:eastAsia="ar-SA"/>
      </w:rPr>
      <w:t>Institución</w:t>
    </w:r>
  </w:p>
  <w:p w:rsidR="009A6C86" w:rsidRPr="006B66B9" w:rsidRDefault="009A6C86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:rsidR="009A6C86" w:rsidRPr="006B66B9" w:rsidRDefault="009A6C86" w:rsidP="006B66B9">
    <w:pPr>
      <w:pStyle w:val="Encabezado"/>
      <w:jc w:val="right"/>
      <w:rPr>
        <w:sz w:val="20"/>
        <w:szCs w:val="20"/>
      </w:rPr>
    </w:pP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916157" w:rsidRPr="00916157">
      <w:rPr>
        <w:sz w:val="20"/>
        <w:szCs w:val="20"/>
      </w:rPr>
      <w:t>Proyecto rápidos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0DA26CD"/>
    <w:multiLevelType w:val="hybridMultilevel"/>
    <w:tmpl w:val="9FF4CC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10D0"/>
    <w:multiLevelType w:val="hybridMultilevel"/>
    <w:tmpl w:val="614CFA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71F49"/>
    <w:multiLevelType w:val="hybridMultilevel"/>
    <w:tmpl w:val="C2A00C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5" w15:restartNumberingAfterBreak="0">
    <w:nsid w:val="3FA448D2"/>
    <w:multiLevelType w:val="hybridMultilevel"/>
    <w:tmpl w:val="D15C4B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C7F25"/>
    <w:multiLevelType w:val="hybridMultilevel"/>
    <w:tmpl w:val="244E3D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03BCC"/>
    <w:multiLevelType w:val="hybridMultilevel"/>
    <w:tmpl w:val="7B1AFD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91C27"/>
    <w:multiLevelType w:val="hybridMultilevel"/>
    <w:tmpl w:val="69E277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10"/>
    <w:rsid w:val="00003F33"/>
    <w:rsid w:val="000366A6"/>
    <w:rsid w:val="000367FB"/>
    <w:rsid w:val="000525F0"/>
    <w:rsid w:val="00052AC7"/>
    <w:rsid w:val="00056B20"/>
    <w:rsid w:val="000666CB"/>
    <w:rsid w:val="0008481F"/>
    <w:rsid w:val="00085C9A"/>
    <w:rsid w:val="000878BF"/>
    <w:rsid w:val="00091F1C"/>
    <w:rsid w:val="00096EB8"/>
    <w:rsid w:val="000B0EBF"/>
    <w:rsid w:val="000B5059"/>
    <w:rsid w:val="000B53F6"/>
    <w:rsid w:val="000E5ACC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1E72C6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5573E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5F5FD1"/>
    <w:rsid w:val="00601953"/>
    <w:rsid w:val="00604B97"/>
    <w:rsid w:val="0061112E"/>
    <w:rsid w:val="00616B39"/>
    <w:rsid w:val="00620725"/>
    <w:rsid w:val="00625118"/>
    <w:rsid w:val="0063368E"/>
    <w:rsid w:val="00641F07"/>
    <w:rsid w:val="00644500"/>
    <w:rsid w:val="00657103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1376E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D4D21"/>
    <w:rsid w:val="008E4E6E"/>
    <w:rsid w:val="008E6F61"/>
    <w:rsid w:val="008F1D86"/>
    <w:rsid w:val="008F5F84"/>
    <w:rsid w:val="00907666"/>
    <w:rsid w:val="00916157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A6C86"/>
    <w:rsid w:val="009C66F3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858E7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B79DA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8C5"/>
    <w:rsid w:val="00F02FC2"/>
    <w:rsid w:val="00F059B9"/>
    <w:rsid w:val="00F10210"/>
    <w:rsid w:val="00F10A43"/>
    <w:rsid w:val="00F20E74"/>
    <w:rsid w:val="00F25E0C"/>
    <w:rsid w:val="00F25E3F"/>
    <w:rsid w:val="00F46FCB"/>
    <w:rsid w:val="00F50F13"/>
    <w:rsid w:val="00F545FD"/>
    <w:rsid w:val="00F613D5"/>
    <w:rsid w:val="00F734DD"/>
    <w:rsid w:val="00F87952"/>
    <w:rsid w:val="00F93487"/>
    <w:rsid w:val="00F94683"/>
    <w:rsid w:val="00F9521E"/>
    <w:rsid w:val="00F970F4"/>
    <w:rsid w:val="00FA04C8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FAA38"/>
  <w15:chartTrackingRefBased/>
  <w15:docId w15:val="{D1445E0F-7DE6-47B4-BC86-921B2528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uiPriority w:val="99"/>
    <w:semiHidden/>
    <w:unhideWhenUsed/>
    <w:rsid w:val="009C6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gye-my.sharepoint.com/:w:/g/personal/franklin_parralesb_ug_edu_ec/EZb-LkUDx7FLqd5jMadiYkQBdq8ah4hmLE4kz7qoF5m5zA?e=ZTdCE0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ugye-my.sharepoint.com/:w:/g/personal/franklin_parralesb_ug_edu_ec/EZb-LkUDx7FLqd5jMadiYkQBdq8ah4hmLE4kz7qoF5m5zA?e=ZTdCE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ugye-my.sharepoint.com/:w:/g/personal/franklin_parralesb_ug_edu_ec/EZb-LkUDx7FLqd5jMadiYkQBdq8ah4hmLE4kz7qoF5m5zA?e=ZTdCE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gye-my.sharepoint.com/:w:/g/personal/franklin_parralesb_ug_edu_ec/EZb-LkUDx7FLqd5jMadiYkQBdq8ah4hmLE4kz7qoF5m5zA?e=ZTdCE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ugye-my.sharepoint.com/:w:/g/personal/franklin_parralesb_ug_edu_ec/EZb-LkUDx7FLqd5jMadiYkQBdq8ah4hmLE4kz7qoF5m5zA?e=ZTdCE0" TargetMode="External"/><Relationship Id="rId22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Tareas\BIT_07_GRUPO-I_1301202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B9759-C4F1-49C8-B244-485C524EA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BIT_07_GRUPO-I_13012023</Template>
  <TotalTime>63</TotalTime>
  <Pages>11</Pages>
  <Words>1523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9881</CharactersWithSpaces>
  <SharedDoc>false</SharedDoc>
  <HLinks>
    <vt:vector size="42" baseType="variant">
      <vt:variant>
        <vt:i4>8060987</vt:i4>
      </vt:variant>
      <vt:variant>
        <vt:i4>18</vt:i4>
      </vt:variant>
      <vt:variant>
        <vt:i4>0</vt:i4>
      </vt:variant>
      <vt:variant>
        <vt:i4>5</vt:i4>
      </vt:variant>
      <vt:variant>
        <vt:lpwstr>https://ugye-my.sharepoint.com/:w:/g/personal/franklin_parralesb_ug_edu_ec/EZb-LkUDx7FLqd5jMadiYkQBdq8ah4hmLE4kz7qoF5m5zA?e=ZTdCE0</vt:lpwstr>
      </vt:variant>
      <vt:variant>
        <vt:lpwstr/>
      </vt:variant>
      <vt:variant>
        <vt:i4>8060987</vt:i4>
      </vt:variant>
      <vt:variant>
        <vt:i4>15</vt:i4>
      </vt:variant>
      <vt:variant>
        <vt:i4>0</vt:i4>
      </vt:variant>
      <vt:variant>
        <vt:i4>5</vt:i4>
      </vt:variant>
      <vt:variant>
        <vt:lpwstr>https://ugye-my.sharepoint.com/:w:/g/personal/franklin_parralesb_ug_edu_ec/EZb-LkUDx7FLqd5jMadiYkQBdq8ah4hmLE4kz7qoF5m5zA?e=ZTdCE0</vt:lpwstr>
      </vt:variant>
      <vt:variant>
        <vt:lpwstr/>
      </vt:variant>
      <vt:variant>
        <vt:i4>8060987</vt:i4>
      </vt:variant>
      <vt:variant>
        <vt:i4>12</vt:i4>
      </vt:variant>
      <vt:variant>
        <vt:i4>0</vt:i4>
      </vt:variant>
      <vt:variant>
        <vt:i4>5</vt:i4>
      </vt:variant>
      <vt:variant>
        <vt:lpwstr>https://ugye-my.sharepoint.com/:w:/g/personal/franklin_parralesb_ug_edu_ec/EZb-LkUDx7FLqd5jMadiYkQBdq8ah4hmLE4kz7qoF5m5zA?e=ZTdCE0</vt:lpwstr>
      </vt:variant>
      <vt:variant>
        <vt:lpwstr/>
      </vt:variant>
      <vt:variant>
        <vt:i4>8060987</vt:i4>
      </vt:variant>
      <vt:variant>
        <vt:i4>9</vt:i4>
      </vt:variant>
      <vt:variant>
        <vt:i4>0</vt:i4>
      </vt:variant>
      <vt:variant>
        <vt:i4>5</vt:i4>
      </vt:variant>
      <vt:variant>
        <vt:lpwstr>https://ugye-my.sharepoint.com/:w:/g/personal/franklin_parralesb_ug_edu_ec/EZb-LkUDx7FLqd5jMadiYkQBdq8ah4hmLE4kz7qoF5m5zA?e=ZTdCE0</vt:lpwstr>
      </vt:variant>
      <vt:variant>
        <vt:lpwstr/>
      </vt:variant>
      <vt:variant>
        <vt:i4>8060987</vt:i4>
      </vt:variant>
      <vt:variant>
        <vt:i4>6</vt:i4>
      </vt:variant>
      <vt:variant>
        <vt:i4>0</vt:i4>
      </vt:variant>
      <vt:variant>
        <vt:i4>5</vt:i4>
      </vt:variant>
      <vt:variant>
        <vt:lpwstr>https://ugye-my.sharepoint.com/:w:/g/personal/franklin_parralesb_ug_edu_ec/EZb-LkUDx7FLqd5jMadiYkQBdq8ah4hmLE4kz7qoF5m5zA?e=ZTdCE0</vt:lpwstr>
      </vt:variant>
      <vt:variant>
        <vt:lpwstr/>
      </vt:variant>
      <vt:variant>
        <vt:i4>8060987</vt:i4>
      </vt:variant>
      <vt:variant>
        <vt:i4>3</vt:i4>
      </vt:variant>
      <vt:variant>
        <vt:i4>0</vt:i4>
      </vt:variant>
      <vt:variant>
        <vt:i4>5</vt:i4>
      </vt:variant>
      <vt:variant>
        <vt:lpwstr>https://ugye-my.sharepoint.com/:w:/g/personal/franklin_parralesb_ug_edu_ec/EZb-LkUDx7FLqd5jMadiYkQBdq8ah4hmLE4kz7qoF5m5zA?e=ZTdCE0</vt:lpwstr>
      </vt:variant>
      <vt:variant>
        <vt:lpwstr/>
      </vt:variant>
      <vt:variant>
        <vt:i4>8060987</vt:i4>
      </vt:variant>
      <vt:variant>
        <vt:i4>0</vt:i4>
      </vt:variant>
      <vt:variant>
        <vt:i4>0</vt:i4>
      </vt:variant>
      <vt:variant>
        <vt:i4>5</vt:i4>
      </vt:variant>
      <vt:variant>
        <vt:lpwstr>https://ugye-my.sharepoint.com/:w:/g/personal/franklin_parralesb_ug_edu_ec/EZb-LkUDx7FLqd5jMadiYkQBdq8ah4hmLE4kz7qoF5m5zA?e=ZTdCE0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Usuario</cp:lastModifiedBy>
  <cp:revision>2</cp:revision>
  <dcterms:created xsi:type="dcterms:W3CDTF">2023-03-07T14:22:00Z</dcterms:created>
  <dcterms:modified xsi:type="dcterms:W3CDTF">2023-03-07T15:46:00Z</dcterms:modified>
</cp:coreProperties>
</file>